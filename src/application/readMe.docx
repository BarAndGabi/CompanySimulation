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31C0" w14:textId="3BC58B62" w:rsidR="000879DB" w:rsidRPr="00883007" w:rsidRDefault="000879DB" w:rsidP="000879DB">
      <w:pPr>
        <w:pStyle w:val="Title"/>
        <w:pBdr>
          <w:left w:val="single" w:sz="48" w:space="31" w:color="000000" w:themeColor="text1"/>
        </w:pBdr>
        <w:spacing w:line="360" w:lineRule="auto"/>
        <w:rPr>
          <w:b/>
          <w:caps w:val="0"/>
          <w:color w:val="5985BD" w:themeColor="accent4"/>
          <w:spacing w:val="0"/>
          <w:lang w:bidi="he-I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bidi="he-IL"/>
        </w:rPr>
        <w:t>read me</w:t>
      </w:r>
    </w:p>
    <w:p w14:paraId="7AC18828" w14:textId="738225E4" w:rsidR="000879DB" w:rsidRPr="000879DB" w:rsidRDefault="000879DB" w:rsidP="000879DB">
      <w:p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שמות המגישים :</w:t>
      </w:r>
    </w:p>
    <w:p w14:paraId="5CB8E876" w14:textId="1C46D326" w:rsidR="000879DB" w:rsidRPr="00005900" w:rsidRDefault="000879DB" w:rsidP="00E6249D">
      <w:pPr>
        <w:pStyle w:val="ListParagraph"/>
        <w:numPr>
          <w:ilvl w:val="0"/>
          <w:numId w:val="7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גליה מיכאלי (314022914)</w:t>
      </w:r>
      <w:r w:rsidR="00005900">
        <w:rPr>
          <w:rFonts w:hint="cs"/>
          <w:color w:val="000000" w:themeColor="text1"/>
          <w:rtl/>
          <w:lang w:bidi="he-IL"/>
        </w:rPr>
        <w:t xml:space="preserve"> מהקבוצה של</w:t>
      </w:r>
      <w:r w:rsidR="00751C6C">
        <w:rPr>
          <w:rFonts w:hint="cs"/>
          <w:color w:val="000000" w:themeColor="text1"/>
          <w:rtl/>
          <w:lang w:bidi="he-IL"/>
        </w:rPr>
        <w:t xml:space="preserve"> </w:t>
      </w:r>
      <w:r w:rsidR="00005900">
        <w:rPr>
          <w:rFonts w:hint="cs"/>
          <w:color w:val="000000" w:themeColor="text1"/>
          <w:rtl/>
          <w:lang w:bidi="he-IL"/>
        </w:rPr>
        <w:t>ארנון</w:t>
      </w:r>
      <w:r w:rsidR="00751C6C">
        <w:rPr>
          <w:rFonts w:hint="cs"/>
          <w:color w:val="000000" w:themeColor="text1"/>
          <w:rtl/>
          <w:lang w:bidi="he-IL"/>
        </w:rPr>
        <w:t xml:space="preserve"> ברקת</w:t>
      </w:r>
      <w:r w:rsidR="00005900">
        <w:rPr>
          <w:rFonts w:hint="cs"/>
          <w:color w:val="000000" w:themeColor="text1"/>
          <w:rtl/>
          <w:lang w:bidi="he-IL"/>
        </w:rPr>
        <w:t xml:space="preserve"> </w:t>
      </w:r>
      <w:r w:rsidRPr="00005900">
        <w:rPr>
          <w:rFonts w:hint="cs"/>
          <w:color w:val="000000" w:themeColor="text1"/>
          <w:rtl/>
          <w:lang w:bidi="he-IL"/>
        </w:rPr>
        <w:t>.</w:t>
      </w:r>
    </w:p>
    <w:p w14:paraId="277B88F0" w14:textId="5C447620" w:rsidR="000879DB" w:rsidRPr="000879DB" w:rsidRDefault="000879DB" w:rsidP="000879DB">
      <w:pPr>
        <w:pStyle w:val="ListParagraph"/>
        <w:numPr>
          <w:ilvl w:val="0"/>
          <w:numId w:val="5"/>
        </w:numPr>
        <w:bidi/>
        <w:spacing w:line="360" w:lineRule="auto"/>
        <w:rPr>
          <w:color w:val="000000" w:themeColor="text1"/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בר משה (206921777)</w:t>
      </w:r>
      <w:r w:rsidR="00005900">
        <w:rPr>
          <w:rFonts w:hint="cs"/>
          <w:color w:val="000000" w:themeColor="text1"/>
          <w:rtl/>
          <w:lang w:bidi="he-IL"/>
        </w:rPr>
        <w:t xml:space="preserve"> מהקבוצה של קרן</w:t>
      </w:r>
      <w:r w:rsidRPr="000879DB">
        <w:rPr>
          <w:rFonts w:hint="cs"/>
          <w:color w:val="000000" w:themeColor="text1"/>
          <w:rtl/>
          <w:lang w:bidi="he-IL"/>
        </w:rPr>
        <w:t>.</w:t>
      </w:r>
    </w:p>
    <w:p w14:paraId="6AB0EA34" w14:textId="05BC1822" w:rsidR="000879DB" w:rsidRPr="000879DB" w:rsidRDefault="000879DB" w:rsidP="000879DB">
      <w:pPr>
        <w:bidi/>
        <w:rPr>
          <w:color w:val="000000" w:themeColor="text1"/>
          <w:rtl/>
          <w:lang w:bidi="he-IL"/>
        </w:rPr>
      </w:pPr>
    </w:p>
    <w:p w14:paraId="71F4BBC3" w14:textId="04B86B3D" w:rsid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000000" w:themeColor="text1"/>
          <w:rtl/>
          <w:lang w:bidi="he-IL"/>
        </w:rPr>
        <w:t>הנחיות לבדיקה</w:t>
      </w:r>
      <w:r>
        <w:rPr>
          <w:rFonts w:hint="cs"/>
          <w:rtl/>
          <w:lang w:bidi="he-IL"/>
        </w:rPr>
        <w:t xml:space="preserve"> :</w:t>
      </w:r>
    </w:p>
    <w:p w14:paraId="67DB8A3B" w14:textId="33A857FE" w:rsidR="000879DB" w:rsidRDefault="000879DB" w:rsidP="000879DB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rtl/>
          <w:lang w:bidi="he-IL"/>
        </w:rPr>
      </w:pPr>
      <w:r>
        <w:rPr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כל התוכנית פועלת ישירות ממחלקת </w:t>
      </w:r>
      <w:r>
        <w:rPr>
          <w:color w:val="000000" w:themeColor="text1"/>
          <w:sz w:val="21"/>
          <w:szCs w:val="21"/>
          <w:rtl/>
          <w:lang w:bidi="he-IL"/>
        </w:rPr>
        <w:t>–</w:t>
      </w:r>
      <w:r>
        <w:rPr>
          <w:rFonts w:hint="cs"/>
          <w:color w:val="000000" w:themeColor="text1"/>
          <w:sz w:val="21"/>
          <w:szCs w:val="21"/>
          <w:lang w:bidi="he-IL"/>
        </w:rPr>
        <w:t xml:space="preserve">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</w:t>
      </w:r>
      <w:r>
        <w:rPr>
          <w:color w:val="000000" w:themeColor="text1"/>
          <w:sz w:val="21"/>
          <w:szCs w:val="21"/>
          <w:lang w:bidi="he-IL"/>
        </w:rPr>
        <w:t>“</w:t>
      </w:r>
      <w:proofErr w:type="spellStart"/>
      <w:r w:rsidR="002159BA">
        <w:rPr>
          <w:color w:val="000000" w:themeColor="text1"/>
          <w:sz w:val="21"/>
          <w:szCs w:val="21"/>
          <w:lang w:bidi="he-IL"/>
        </w:rPr>
        <w:t>main</w:t>
      </w:r>
      <w:r w:rsidR="00A12D39">
        <w:rPr>
          <w:color w:val="000000" w:themeColor="text1"/>
          <w:sz w:val="21"/>
          <w:szCs w:val="21"/>
          <w:lang w:bidi="he-IL"/>
        </w:rPr>
        <w:t>Company</w:t>
      </w:r>
      <w:proofErr w:type="spellEnd"/>
      <w:r w:rsidR="004B0941">
        <w:rPr>
          <w:color w:val="000000" w:themeColor="text1"/>
          <w:sz w:val="21"/>
          <w:szCs w:val="21"/>
          <w:lang w:bidi="he-IL"/>
        </w:rPr>
        <w:t>”</w:t>
      </w:r>
      <w:r>
        <w:rPr>
          <w:color w:val="000000" w:themeColor="text1"/>
          <w:sz w:val="21"/>
          <w:szCs w:val="21"/>
          <w:lang w:bidi="he-IL"/>
        </w:rPr>
        <w:t xml:space="preserve"> 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, </w:t>
      </w:r>
      <w:r>
        <w:rPr>
          <w:color w:val="000000" w:themeColor="text1"/>
          <w:sz w:val="21"/>
          <w:szCs w:val="21"/>
          <w:rtl/>
          <w:lang w:bidi="he-IL"/>
        </w:rPr>
        <w:br/>
      </w: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אין צורך להיכנס לשאר המחלקות ב</w:t>
      </w:r>
      <w:r>
        <w:rPr>
          <w:color w:val="000000" w:themeColor="text1"/>
          <w:sz w:val="21"/>
          <w:szCs w:val="21"/>
          <w:lang w:bidi="he-IL"/>
        </w:rPr>
        <w:t xml:space="preserve"> package</w:t>
      </w:r>
      <w:r>
        <w:rPr>
          <w:rFonts w:hint="cs"/>
          <w:color w:val="000000" w:themeColor="text1"/>
          <w:sz w:val="21"/>
          <w:szCs w:val="21"/>
          <w:rtl/>
          <w:lang w:bidi="he-IL"/>
        </w:rPr>
        <w:t xml:space="preserve"> בשביל להריץ את התוכנית .</w:t>
      </w:r>
    </w:p>
    <w:p w14:paraId="5A19F523" w14:textId="34BF6ED6" w:rsidR="000879DB" w:rsidRDefault="000879DB" w:rsidP="00AB1C12">
      <w:pPr>
        <w:pStyle w:val="Heading4"/>
        <w:numPr>
          <w:ilvl w:val="0"/>
          <w:numId w:val="0"/>
        </w:numPr>
        <w:bidi/>
        <w:rPr>
          <w:color w:val="000000" w:themeColor="text1"/>
          <w:sz w:val="21"/>
          <w:szCs w:val="21"/>
          <w:lang w:bidi="he-IL"/>
        </w:rPr>
      </w:pPr>
      <w:r>
        <w:rPr>
          <w:color w:val="000000" w:themeColor="text1"/>
          <w:sz w:val="21"/>
          <w:szCs w:val="21"/>
          <w:rtl/>
          <w:lang w:bidi="he-IL"/>
        </w:rPr>
        <w:tab/>
      </w:r>
      <w:r>
        <w:rPr>
          <w:rFonts w:hint="cs"/>
          <w:color w:val="000000" w:themeColor="text1"/>
          <w:sz w:val="21"/>
          <w:szCs w:val="21"/>
          <w:rtl/>
          <w:lang w:bidi="he-IL"/>
        </w:rPr>
        <w:t>הוספנו נתונים למערכת באופן ידני כפי שהתבקשנו .</w:t>
      </w:r>
    </w:p>
    <w:p w14:paraId="708D7282" w14:textId="522AC7F0" w:rsidR="000879DB" w:rsidRPr="000879DB" w:rsidRDefault="000879DB" w:rsidP="000879DB">
      <w:pPr>
        <w:pStyle w:val="Heading4"/>
        <w:numPr>
          <w:ilvl w:val="0"/>
          <w:numId w:val="0"/>
        </w:numPr>
        <w:bidi/>
        <w:rPr>
          <w:rtl/>
          <w:lang w:bidi="he-IL"/>
        </w:rPr>
      </w:pPr>
      <w:r w:rsidRPr="000879DB">
        <w:rPr>
          <w:rFonts w:hint="cs"/>
          <w:color w:val="404040" w:themeColor="text1" w:themeTint="BF"/>
          <w:sz w:val="18"/>
          <w:szCs w:val="18"/>
          <w:rtl/>
          <w:lang w:bidi="he-IL"/>
        </w:rPr>
        <w:t>*בדף הבא נסביר על כל המחלקות בפרויקט ויוסבר באופן כללי איך התוכנית עובדת .</w:t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 w:rsidRPr="000879DB">
        <w:rPr>
          <w:color w:val="404040" w:themeColor="text1" w:themeTint="BF"/>
          <w:sz w:val="20"/>
          <w:szCs w:val="20"/>
          <w:rtl/>
          <w:lang w:bidi="he-IL"/>
        </w:rPr>
        <w:tab/>
      </w:r>
      <w:r>
        <w:rPr>
          <w:rtl/>
          <w:lang w:bidi="he-IL"/>
        </w:rPr>
        <w:tab/>
      </w:r>
      <w:r>
        <w:rPr>
          <w:rtl/>
          <w:lang w:bidi="he-IL"/>
        </w:rPr>
        <w:tab/>
      </w:r>
    </w:p>
    <w:p w14:paraId="2FDE65DB" w14:textId="2EEB78F0" w:rsidR="00480F87" w:rsidRPr="00E37102" w:rsidRDefault="005A2651" w:rsidP="00E37102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D4147" wp14:editId="6CFE4C26">
                <wp:simplePos x="0" y="0"/>
                <wp:positionH relativeFrom="column">
                  <wp:posOffset>822960</wp:posOffset>
                </wp:positionH>
                <wp:positionV relativeFrom="paragraph">
                  <wp:posOffset>3368040</wp:posOffset>
                </wp:positionV>
                <wp:extent cx="657860" cy="45719"/>
                <wp:effectExtent l="0" t="0" r="1524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86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6D23" id="Rectangle 3" o:spid="_x0000_s1026" style="position:absolute;margin-left:64.8pt;margin-top:265.2pt;width:51.8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6D48FE" wp14:editId="72BC30B5">
                <wp:simplePos x="0" y="0"/>
                <wp:positionH relativeFrom="column">
                  <wp:posOffset>797560</wp:posOffset>
                </wp:positionH>
                <wp:positionV relativeFrom="paragraph">
                  <wp:posOffset>3368675</wp:posOffset>
                </wp:positionV>
                <wp:extent cx="3886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3E5F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265.25pt" to="93.4pt,2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" strokecolor="#707070 [3204]" strokeweight=".5pt">
                <v:stroke joinstyle="miter"/>
              </v:line>
            </w:pict>
          </mc:Fallback>
        </mc:AlternateContent>
      </w:r>
      <w:r w:rsidR="000879DB">
        <w:br w:type="page"/>
      </w:r>
    </w:p>
    <w:p w14:paraId="2BF3D0DC" w14:textId="2E1D994A" w:rsidR="00D75C6C" w:rsidRPr="001801CE" w:rsidRDefault="000879DB" w:rsidP="00D75C6C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  <w:r w:rsidRPr="001801CE">
        <w:rPr>
          <w:sz w:val="36"/>
          <w:szCs w:val="36"/>
          <w:lang w:bidi="he-IL"/>
        </w:rPr>
        <w:lastRenderedPageBreak/>
        <w:t>Documentation</w:t>
      </w:r>
      <w:r w:rsidR="006243E0" w:rsidRPr="001801CE">
        <w:rPr>
          <w:sz w:val="36"/>
          <w:szCs w:val="36"/>
          <w:lang w:bidi="he-IL"/>
        </w:rPr>
        <w:t xml:space="preserve"> </w:t>
      </w:r>
    </w:p>
    <w:p w14:paraId="0461EC61" w14:textId="77777777" w:rsidR="00547390" w:rsidRDefault="00547390" w:rsidP="00547390">
      <w:pPr>
        <w:ind w:left="7826" w:hanging="7466"/>
        <w:jc w:val="right"/>
        <w:rPr>
          <w:rtl/>
          <w:lang w:bidi="he-IL"/>
        </w:rPr>
      </w:pPr>
    </w:p>
    <w:p w14:paraId="3E7E4E11" w14:textId="569B4386" w:rsidR="00547390" w:rsidRPr="00547390" w:rsidRDefault="00547390" w:rsidP="00547390">
      <w:pPr>
        <w:jc w:val="right"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1D7A53D5" wp14:editId="52DA9A0C">
            <wp:extent cx="5486400" cy="3200400"/>
            <wp:effectExtent l="25400" t="0" r="25400" b="0"/>
            <wp:docPr id="45" name="Diagram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lang w:bidi="he-IL"/>
        </w:rPr>
        <w:br w:type="page"/>
      </w:r>
    </w:p>
    <w:p w14:paraId="0E85A730" w14:textId="7E3611FF" w:rsidR="00547390" w:rsidRDefault="00547390" w:rsidP="00547390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  <w:r>
        <w:rPr>
          <w:sz w:val="36"/>
          <w:szCs w:val="36"/>
          <w:lang w:bidi="he-IL"/>
        </w:rPr>
        <w:lastRenderedPageBreak/>
        <w:t>Model</w:t>
      </w:r>
      <w:r w:rsidRPr="001801CE">
        <w:rPr>
          <w:sz w:val="36"/>
          <w:szCs w:val="36"/>
          <w:lang w:bidi="he-IL"/>
        </w:rPr>
        <w:t xml:space="preserve"> </w:t>
      </w:r>
    </w:p>
    <w:p w14:paraId="7B5D4EEE" w14:textId="45AA04DC" w:rsidR="00DF09ED" w:rsidRDefault="00DF09ED" w:rsidP="00547390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</w:p>
    <w:p w14:paraId="26894444" w14:textId="77777777" w:rsidR="00DF09ED" w:rsidRPr="001801CE" w:rsidRDefault="00DF09ED" w:rsidP="00547390">
      <w:pPr>
        <w:pStyle w:val="Title"/>
        <w:pBdr>
          <w:left w:val="single" w:sz="48" w:space="31" w:color="000000" w:themeColor="text1"/>
        </w:pBdr>
        <w:spacing w:line="360" w:lineRule="auto"/>
        <w:rPr>
          <w:sz w:val="36"/>
          <w:szCs w:val="36"/>
          <w:rtl/>
          <w:lang w:bidi="he-IL"/>
        </w:rPr>
      </w:pPr>
    </w:p>
    <w:p w14:paraId="386B9B14" w14:textId="69577193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מחלקה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="00A12D39">
        <w:rPr>
          <w:rFonts w:asciiTheme="minorHAnsi" w:hAnsiTheme="minorHAnsi"/>
          <w:sz w:val="22"/>
          <w:szCs w:val="22"/>
          <w:lang w:bidi="he-IL"/>
        </w:rPr>
        <w:t>Company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עובדת בקשר ישיר עם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ה</w:t>
      </w:r>
      <w:r w:rsidR="00A12D39">
        <w:rPr>
          <w:rFonts w:hint="cs"/>
          <w:sz w:val="13"/>
          <w:szCs w:val="13"/>
          <w:rtl/>
          <w:lang w:bidi="he-IL"/>
        </w:rPr>
        <w:t>קונטרולר</w:t>
      </w:r>
      <w:proofErr w:type="spellEnd"/>
      <w:r w:rsidR="00A12D39">
        <w:rPr>
          <w:rFonts w:hint="cs"/>
          <w:sz w:val="13"/>
          <w:szCs w:val="13"/>
          <w:rtl/>
          <w:lang w:bidi="he-IL"/>
        </w:rPr>
        <w:t>(</w:t>
      </w:r>
      <w:r w:rsidR="00A12D39">
        <w:rPr>
          <w:sz w:val="13"/>
          <w:szCs w:val="13"/>
          <w:lang w:bidi="he-IL"/>
        </w:rPr>
        <w:t>COmpanysimulationcontroller</w:t>
      </w:r>
      <w:r w:rsidRPr="00951E69">
        <w:rPr>
          <w:rFonts w:hint="cs"/>
          <w:sz w:val="13"/>
          <w:szCs w:val="13"/>
          <w:rtl/>
          <w:lang w:bidi="he-IL"/>
        </w:rPr>
        <w:t>)</w:t>
      </w:r>
      <w:r w:rsidRPr="00951E69">
        <w:rPr>
          <w:sz w:val="13"/>
          <w:szCs w:val="13"/>
          <w:lang w:bidi="he-IL"/>
        </w:rPr>
        <w:t>,</w:t>
      </w:r>
      <w:r w:rsidRPr="00951E69">
        <w:rPr>
          <w:rFonts w:hint="cs"/>
          <w:sz w:val="13"/>
          <w:szCs w:val="13"/>
          <w:rtl/>
          <w:lang w:bidi="he-IL"/>
        </w:rPr>
        <w:t xml:space="preserve">בה יש </w:t>
      </w:r>
      <w:r w:rsidR="00A12D39">
        <w:rPr>
          <w:rFonts w:hint="cs"/>
          <w:sz w:val="13"/>
          <w:szCs w:val="13"/>
          <w:rtl/>
          <w:lang w:bidi="he-IL"/>
        </w:rPr>
        <w:t>רשימות</w:t>
      </w:r>
      <w:r w:rsidRPr="00951E69">
        <w:rPr>
          <w:sz w:val="13"/>
          <w:szCs w:val="13"/>
          <w:lang w:bidi="he-IL"/>
        </w:rPr>
        <w:t>(array list)</w:t>
      </w:r>
      <w:r w:rsidRPr="00951E69">
        <w:rPr>
          <w:rFonts w:hint="cs"/>
          <w:sz w:val="13"/>
          <w:szCs w:val="13"/>
          <w:rtl/>
          <w:lang w:bidi="he-IL"/>
        </w:rPr>
        <w:t xml:space="preserve"> של כל </w:t>
      </w:r>
      <w:r w:rsidR="00A12D39">
        <w:rPr>
          <w:rFonts w:hint="cs"/>
          <w:sz w:val="13"/>
          <w:szCs w:val="13"/>
          <w:rtl/>
          <w:lang w:bidi="he-IL"/>
        </w:rPr>
        <w:t>האובייקטים הנמצאים בחברה(עובדים ותפקידים לצורך הצבעה וגישה לאובייקטים)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Pr="00951E69">
        <w:rPr>
          <w:sz w:val="13"/>
          <w:szCs w:val="13"/>
          <w:lang w:bidi="he-IL"/>
        </w:rPr>
        <w:br/>
      </w:r>
      <w:r w:rsidR="00A12D39">
        <w:rPr>
          <w:rFonts w:hint="cs"/>
          <w:sz w:val="13"/>
          <w:szCs w:val="13"/>
          <w:rtl/>
          <w:lang w:bidi="he-IL"/>
        </w:rPr>
        <w:t>המחלקה מכילה בתוכה את כל ה</w:t>
      </w:r>
      <w:r w:rsidR="00E810A7">
        <w:rPr>
          <w:rFonts w:hint="cs"/>
          <w:sz w:val="13"/>
          <w:szCs w:val="13"/>
          <w:rtl/>
          <w:lang w:bidi="he-IL"/>
        </w:rPr>
        <w:t>פעולות הרלוונטיות לסימולציית חברה אשר ניתנו לנו בהסבר על המטלה.</w:t>
      </w:r>
    </w:p>
    <w:p w14:paraId="2C19EF50" w14:textId="5C9C029F" w:rsidR="00547390" w:rsidRPr="00951E69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מחלקה אבסטרקטית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sz w:val="22"/>
          <w:szCs w:val="22"/>
          <w:lang w:bidi="he-IL"/>
        </w:rPr>
        <w:t>person</w:t>
      </w:r>
      <w:r w:rsidRPr="00951E69">
        <w:rPr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יש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שם מלא</w:t>
      </w:r>
      <w:r w:rsidRPr="00951E69">
        <w:rPr>
          <w:sz w:val="13"/>
          <w:szCs w:val="13"/>
          <w:lang w:bidi="he-IL"/>
        </w:rPr>
        <w:t xml:space="preserve"> </w:t>
      </w:r>
      <w:r w:rsidRPr="00951E69">
        <w:rPr>
          <w:rFonts w:hint="cs"/>
          <w:sz w:val="13"/>
          <w:szCs w:val="13"/>
          <w:rtl/>
          <w:lang w:bidi="he-IL"/>
        </w:rPr>
        <w:t>ושנת לידה</w:t>
      </w:r>
      <w:r w:rsidRPr="00951E69">
        <w:rPr>
          <w:sz w:val="13"/>
          <w:szCs w:val="13"/>
          <w:lang w:bidi="he-IL"/>
        </w:rPr>
        <w:t>.</w:t>
      </w:r>
    </w:p>
    <w:p w14:paraId="79FE8961" w14:textId="30C9B559" w:rsidR="00547390" w:rsidRPr="00884BEC" w:rsidRDefault="00547390" w:rsidP="00E810A7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</w:t>
      </w:r>
      <w:r w:rsidR="00E810A7">
        <w:rPr>
          <w:rFonts w:hint="cs"/>
          <w:sz w:val="22"/>
          <w:szCs w:val="22"/>
          <w:rtl/>
          <w:lang w:bidi="he-IL"/>
        </w:rPr>
        <w:t>עובד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="00E810A7">
        <w:rPr>
          <w:rFonts w:asciiTheme="minorHAnsi" w:hAnsiTheme="minorHAnsi"/>
          <w:sz w:val="22"/>
          <w:szCs w:val="22"/>
          <w:lang w:bidi="he-IL"/>
        </w:rPr>
        <w:t>employee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מחלקת בת של 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person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 xml:space="preserve"> בתוכה את כל המאפיינים הרלוונטיים ל</w:t>
      </w:r>
      <w:r w:rsidR="00E810A7">
        <w:rPr>
          <w:rFonts w:hint="cs"/>
          <w:sz w:val="13"/>
          <w:szCs w:val="13"/>
          <w:rtl/>
          <w:lang w:bidi="he-IL"/>
        </w:rPr>
        <w:t>סימולציה</w:t>
      </w:r>
      <w:r w:rsidRPr="00951E69">
        <w:rPr>
          <w:rFonts w:hint="cs"/>
          <w:sz w:val="13"/>
          <w:szCs w:val="13"/>
          <w:rtl/>
          <w:lang w:bidi="he-IL"/>
        </w:rPr>
        <w:t xml:space="preserve"> שיש </w:t>
      </w:r>
      <w:r w:rsidR="00E810A7">
        <w:rPr>
          <w:rFonts w:hint="cs"/>
          <w:sz w:val="13"/>
          <w:szCs w:val="13"/>
          <w:rtl/>
          <w:lang w:bidi="he-IL"/>
        </w:rPr>
        <w:t>לעובד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="00E810A7">
        <w:rPr>
          <w:rFonts w:hint="cs"/>
          <w:sz w:val="13"/>
          <w:szCs w:val="13"/>
          <w:rtl/>
          <w:lang w:bidi="he-IL"/>
        </w:rPr>
        <w:t>בחברה</w:t>
      </w:r>
      <w:r w:rsidRPr="00951E69">
        <w:rPr>
          <w:rFonts w:hint="cs"/>
          <w:sz w:val="13"/>
          <w:szCs w:val="13"/>
          <w:rtl/>
          <w:lang w:bidi="he-IL"/>
        </w:rPr>
        <w:t>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שיוך ל</w:t>
      </w:r>
      <w:r w:rsidR="00E810A7">
        <w:rPr>
          <w:rFonts w:hint="cs"/>
          <w:sz w:val="13"/>
          <w:szCs w:val="13"/>
          <w:rtl/>
          <w:lang w:bidi="he-IL"/>
        </w:rPr>
        <w:t>תפקיד</w:t>
      </w:r>
      <w:r w:rsidRPr="00951E69">
        <w:rPr>
          <w:rFonts w:hint="cs"/>
          <w:sz w:val="13"/>
          <w:szCs w:val="13"/>
          <w:rtl/>
          <w:lang w:bidi="he-IL"/>
        </w:rPr>
        <w:t xml:space="preserve"> (</w:t>
      </w:r>
      <w:proofErr w:type="spellStart"/>
      <w:r w:rsidRPr="00951E69">
        <w:rPr>
          <w:rFonts w:hint="cs"/>
          <w:sz w:val="13"/>
          <w:szCs w:val="13"/>
          <w:rtl/>
          <w:lang w:bidi="he-IL"/>
        </w:rPr>
        <w:t>pointer</w:t>
      </w:r>
      <w:proofErr w:type="spellEnd"/>
      <w:r w:rsidRPr="00951E69">
        <w:rPr>
          <w:rFonts w:hint="cs"/>
          <w:sz w:val="13"/>
          <w:szCs w:val="13"/>
          <w:rtl/>
          <w:lang w:bidi="he-IL"/>
        </w:rPr>
        <w:t>)</w:t>
      </w:r>
      <w:r w:rsidRPr="00951E69">
        <w:rPr>
          <w:sz w:val="13"/>
          <w:szCs w:val="13"/>
          <w:lang w:bidi="he-IL"/>
        </w:rPr>
        <w:t xml:space="preserve"> </w:t>
      </w:r>
      <w:r w:rsidR="00E810A7">
        <w:rPr>
          <w:rFonts w:hint="cs"/>
          <w:sz w:val="13"/>
          <w:szCs w:val="13"/>
          <w:rtl/>
          <w:lang w:bidi="he-IL"/>
        </w:rPr>
        <w:t>והעדפה</w:t>
      </w:r>
      <w:r w:rsidRPr="00951E69">
        <w:rPr>
          <w:rFonts w:hint="cs"/>
          <w:sz w:val="13"/>
          <w:szCs w:val="13"/>
          <w:rtl/>
          <w:lang w:bidi="he-IL"/>
        </w:rPr>
        <w:t xml:space="preserve"> בה הוא בחר</w:t>
      </w:r>
      <w:r w:rsidRPr="00951E69">
        <w:rPr>
          <w:sz w:val="13"/>
          <w:szCs w:val="13"/>
          <w:rtl/>
          <w:lang w:bidi="he-IL"/>
        </w:rPr>
        <w:br/>
      </w:r>
      <w:r w:rsidRPr="00951E69">
        <w:rPr>
          <w:rFonts w:hint="cs"/>
          <w:sz w:val="13"/>
          <w:szCs w:val="13"/>
          <w:u w:val="single"/>
          <w:rtl/>
          <w:lang w:bidi="he-IL"/>
        </w:rPr>
        <w:t>מחלקות יורשות :</w:t>
      </w:r>
      <w:r w:rsidRPr="00951E69">
        <w:rPr>
          <w:rFonts w:hint="cs"/>
          <w:sz w:val="13"/>
          <w:szCs w:val="13"/>
          <w:rtl/>
          <w:lang w:bidi="he-IL"/>
        </w:rPr>
        <w:t xml:space="preserve"> </w:t>
      </w:r>
      <w:r w:rsidR="00E810A7">
        <w:rPr>
          <w:sz w:val="13"/>
          <w:szCs w:val="13"/>
          <w:rtl/>
          <w:lang w:bidi="he-IL"/>
        </w:rPr>
        <w:br/>
      </w:r>
      <w:r w:rsidR="00E810A7">
        <w:rPr>
          <w:rFonts w:hint="cs"/>
          <w:sz w:val="13"/>
          <w:szCs w:val="13"/>
          <w:rtl/>
          <w:lang w:bidi="he-IL"/>
        </w:rPr>
        <w:t>ישנם 3 מחלקות יורשות לעובד אשר כל מחלקת בת של עובד מגדירה לעובד על פי מה יחושב שכרו</w:t>
      </w:r>
      <w:r w:rsidRPr="00951E69">
        <w:rPr>
          <w:sz w:val="13"/>
          <w:szCs w:val="13"/>
          <w:rtl/>
          <w:lang w:bidi="he-IL"/>
        </w:rPr>
        <w:br/>
      </w:r>
      <w:r w:rsidR="00E810A7">
        <w:rPr>
          <w:rFonts w:hint="cs"/>
          <w:sz w:val="13"/>
          <w:szCs w:val="13"/>
          <w:rtl/>
          <w:lang w:bidi="he-IL"/>
        </w:rPr>
        <w:t>לחישוב אחוזי רווח לעובד שמקבל אחוזי רווח מהמכירות השתמשנו ב</w:t>
      </w:r>
      <w:r w:rsidR="00E810A7">
        <w:rPr>
          <w:sz w:val="13"/>
          <w:szCs w:val="13"/>
          <w:lang w:bidi="he-IL"/>
        </w:rPr>
        <w:t xml:space="preserve">RANDOM </w:t>
      </w:r>
      <w:r w:rsidR="00E810A7">
        <w:rPr>
          <w:rFonts w:hint="cs"/>
          <w:sz w:val="13"/>
          <w:szCs w:val="13"/>
          <w:rtl/>
          <w:lang w:bidi="he-IL"/>
        </w:rPr>
        <w:t>.</w:t>
      </w:r>
    </w:p>
    <w:p w14:paraId="72B274B0" w14:textId="30E0FE6C" w:rsidR="00884BEC" w:rsidRPr="00884BEC" w:rsidRDefault="00884BEC" w:rsidP="00884BEC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</w:t>
      </w:r>
      <w:r>
        <w:rPr>
          <w:rFonts w:hint="cs"/>
          <w:sz w:val="22"/>
          <w:szCs w:val="22"/>
          <w:rtl/>
          <w:lang w:bidi="he-IL"/>
        </w:rPr>
        <w:t>תפקיד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>
        <w:rPr>
          <w:rFonts w:asciiTheme="minorHAnsi" w:hAnsiTheme="minorHAnsi"/>
          <w:sz w:val="22"/>
          <w:szCs w:val="22"/>
          <w:lang w:bidi="he-IL"/>
        </w:rPr>
        <w:t>role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מחלקה שמכילה בתוכה את כל המאפיינים הרלוונטיים </w:t>
      </w:r>
      <w:r>
        <w:rPr>
          <w:rFonts w:hint="cs"/>
          <w:sz w:val="13"/>
          <w:szCs w:val="13"/>
          <w:rtl/>
          <w:lang w:bidi="he-IL"/>
        </w:rPr>
        <w:t>לסימולציה</w:t>
      </w:r>
      <w:r w:rsidRPr="00951E69">
        <w:rPr>
          <w:rFonts w:hint="cs"/>
          <w:sz w:val="13"/>
          <w:szCs w:val="13"/>
          <w:rtl/>
          <w:lang w:bidi="he-IL"/>
        </w:rPr>
        <w:t xml:space="preserve"> שיש </w:t>
      </w:r>
      <w:r>
        <w:rPr>
          <w:rFonts w:hint="cs"/>
          <w:sz w:val="13"/>
          <w:szCs w:val="13"/>
          <w:rtl/>
          <w:lang w:bidi="he-IL"/>
        </w:rPr>
        <w:t>לתפקיד בחברה</w:t>
      </w:r>
      <w:r w:rsidRPr="00951E69">
        <w:rPr>
          <w:rFonts w:hint="cs"/>
          <w:sz w:val="13"/>
          <w:szCs w:val="13"/>
          <w:rtl/>
          <w:lang w:bidi="he-IL"/>
        </w:rPr>
        <w:t>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</w:t>
      </w:r>
      <w:r>
        <w:rPr>
          <w:rFonts w:hint="cs"/>
          <w:sz w:val="13"/>
          <w:szCs w:val="13"/>
          <w:rtl/>
          <w:lang w:bidi="he-IL"/>
        </w:rPr>
        <w:t>ש שם משרה</w:t>
      </w:r>
      <w:r w:rsidRPr="00884BEC">
        <w:rPr>
          <w:rFonts w:hint="cs"/>
          <w:sz w:val="13"/>
          <w:szCs w:val="13"/>
          <w:rtl/>
          <w:lang w:bidi="he-IL"/>
        </w:rPr>
        <w:t xml:space="preserve">, </w:t>
      </w:r>
      <w:r>
        <w:rPr>
          <w:rFonts w:hint="cs"/>
          <w:sz w:val="13"/>
          <w:szCs w:val="13"/>
          <w:rtl/>
          <w:lang w:bidi="he-IL"/>
        </w:rPr>
        <w:t>רווח המשרה לחברה בשעה</w:t>
      </w:r>
      <w:r w:rsidRPr="00884BEC">
        <w:rPr>
          <w:rFonts w:hint="cs"/>
          <w:sz w:val="13"/>
          <w:szCs w:val="13"/>
          <w:rtl/>
          <w:lang w:bidi="he-IL"/>
        </w:rPr>
        <w:t xml:space="preserve">, רשימת </w:t>
      </w:r>
      <w:r>
        <w:rPr>
          <w:rFonts w:hint="cs"/>
          <w:sz w:val="13"/>
          <w:szCs w:val="13"/>
          <w:rtl/>
          <w:lang w:bidi="he-IL"/>
        </w:rPr>
        <w:t>עובדים</w:t>
      </w:r>
      <w:r w:rsidRPr="00884BEC">
        <w:rPr>
          <w:rFonts w:hint="cs"/>
          <w:sz w:val="13"/>
          <w:szCs w:val="13"/>
          <w:rtl/>
          <w:lang w:bidi="he-IL"/>
        </w:rPr>
        <w:t xml:space="preserve"> </w:t>
      </w:r>
      <w:r>
        <w:rPr>
          <w:rFonts w:hint="cs"/>
          <w:sz w:val="13"/>
          <w:szCs w:val="13"/>
          <w:rtl/>
          <w:lang w:bidi="he-IL"/>
        </w:rPr>
        <w:t>בתפקיד</w:t>
      </w:r>
      <w:r w:rsidR="004541F5">
        <w:rPr>
          <w:rFonts w:hint="cs"/>
          <w:sz w:val="13"/>
          <w:szCs w:val="13"/>
          <w:rtl/>
          <w:lang w:bidi="he-IL"/>
        </w:rPr>
        <w:t>,</w:t>
      </w:r>
      <w:r w:rsidR="00542B2E">
        <w:rPr>
          <w:rFonts w:hint="cs"/>
          <w:sz w:val="13"/>
          <w:szCs w:val="13"/>
          <w:rtl/>
          <w:lang w:bidi="he-IL"/>
        </w:rPr>
        <w:t xml:space="preserve"> האם אפשר לעבוד מהבית בתפקיד</w:t>
      </w:r>
      <w:r w:rsidR="00542B2E">
        <w:rPr>
          <w:sz w:val="13"/>
          <w:szCs w:val="13"/>
          <w:rtl/>
          <w:lang w:bidi="he-IL"/>
        </w:rPr>
        <w:br/>
      </w:r>
      <w:r>
        <w:rPr>
          <w:rFonts w:hint="cs"/>
          <w:sz w:val="13"/>
          <w:szCs w:val="13"/>
          <w:rtl/>
          <w:lang w:bidi="he-IL"/>
        </w:rPr>
        <w:t xml:space="preserve"> והעדפה של התפקיד</w:t>
      </w:r>
      <w:r w:rsidRPr="00884BEC">
        <w:rPr>
          <w:rFonts w:hint="cs"/>
          <w:sz w:val="13"/>
          <w:szCs w:val="13"/>
          <w:rtl/>
          <w:lang w:bidi="he-IL"/>
        </w:rPr>
        <w:t xml:space="preserve"> </w:t>
      </w:r>
      <w:r>
        <w:rPr>
          <w:rFonts w:hint="cs"/>
          <w:sz w:val="13"/>
          <w:szCs w:val="13"/>
          <w:rtl/>
          <w:lang w:bidi="he-IL"/>
        </w:rPr>
        <w:t>.</w:t>
      </w:r>
    </w:p>
    <w:p w14:paraId="1E991B21" w14:textId="6AD4D795" w:rsidR="00884BEC" w:rsidRPr="00DF09ED" w:rsidRDefault="00542B2E" w:rsidP="00DF09ED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מחלקת </w:t>
      </w:r>
      <w:r w:rsidR="00E956C6">
        <w:rPr>
          <w:rFonts w:hint="cs"/>
          <w:sz w:val="22"/>
          <w:szCs w:val="22"/>
          <w:rtl/>
          <w:lang w:bidi="he-IL"/>
        </w:rPr>
        <w:t>מחלקה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Pr="00951E69">
        <w:rPr>
          <w:sz w:val="22"/>
          <w:szCs w:val="22"/>
          <w:rtl/>
          <w:lang w:bidi="he-IL"/>
        </w:rPr>
        <w:t>–</w:t>
      </w:r>
      <w:r w:rsidRPr="00951E69">
        <w:rPr>
          <w:rFonts w:hint="cs"/>
          <w:sz w:val="22"/>
          <w:szCs w:val="22"/>
          <w:rtl/>
          <w:lang w:bidi="he-IL"/>
        </w:rPr>
        <w:t xml:space="preserve"> </w:t>
      </w:r>
      <w:r w:rsidR="00E956C6">
        <w:rPr>
          <w:rFonts w:asciiTheme="minorHAnsi" w:hAnsiTheme="minorHAnsi"/>
          <w:sz w:val="22"/>
          <w:szCs w:val="22"/>
          <w:lang w:bidi="he-IL"/>
        </w:rPr>
        <w:t>department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מחלקה שמכילה בתוכה את כל המאפיינים הרלוונטיים </w:t>
      </w:r>
      <w:r>
        <w:rPr>
          <w:rFonts w:hint="cs"/>
          <w:sz w:val="13"/>
          <w:szCs w:val="13"/>
          <w:rtl/>
          <w:lang w:bidi="he-IL"/>
        </w:rPr>
        <w:t>לסימולציה</w:t>
      </w:r>
      <w:r w:rsidRPr="00951E69">
        <w:rPr>
          <w:rFonts w:hint="cs"/>
          <w:sz w:val="13"/>
          <w:szCs w:val="13"/>
          <w:rtl/>
          <w:lang w:bidi="he-IL"/>
        </w:rPr>
        <w:t xml:space="preserve"> שיש </w:t>
      </w:r>
      <w:r>
        <w:rPr>
          <w:rFonts w:hint="cs"/>
          <w:sz w:val="13"/>
          <w:szCs w:val="13"/>
          <w:rtl/>
          <w:lang w:bidi="he-IL"/>
        </w:rPr>
        <w:t>למחלקה</w:t>
      </w:r>
      <w:r>
        <w:rPr>
          <w:rFonts w:hint="cs"/>
          <w:sz w:val="13"/>
          <w:szCs w:val="13"/>
          <w:rtl/>
          <w:lang w:bidi="he-IL"/>
        </w:rPr>
        <w:t xml:space="preserve"> בחברה</w:t>
      </w:r>
      <w:r w:rsidRPr="00951E69">
        <w:rPr>
          <w:rFonts w:hint="cs"/>
          <w:sz w:val="13"/>
          <w:szCs w:val="13"/>
          <w:rtl/>
          <w:lang w:bidi="he-IL"/>
        </w:rPr>
        <w:t>.</w:t>
      </w:r>
      <w:r w:rsidRPr="00951E69">
        <w:rPr>
          <w:sz w:val="13"/>
          <w:szCs w:val="13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>במחלקה י</w:t>
      </w:r>
      <w:r>
        <w:rPr>
          <w:rFonts w:hint="cs"/>
          <w:sz w:val="13"/>
          <w:szCs w:val="13"/>
          <w:rtl/>
          <w:lang w:bidi="he-IL"/>
        </w:rPr>
        <w:t>ש שם מ</w:t>
      </w:r>
      <w:r>
        <w:rPr>
          <w:rFonts w:hint="cs"/>
          <w:sz w:val="13"/>
          <w:szCs w:val="13"/>
          <w:rtl/>
          <w:lang w:bidi="he-IL"/>
        </w:rPr>
        <w:t>חלקה</w:t>
      </w:r>
      <w:r w:rsidRPr="00884BEC">
        <w:rPr>
          <w:rFonts w:hint="cs"/>
          <w:sz w:val="13"/>
          <w:szCs w:val="13"/>
          <w:rtl/>
          <w:lang w:bidi="he-IL"/>
        </w:rPr>
        <w:t xml:space="preserve">, , רשימת </w:t>
      </w:r>
      <w:r>
        <w:rPr>
          <w:rFonts w:hint="cs"/>
          <w:sz w:val="13"/>
          <w:szCs w:val="13"/>
          <w:rtl/>
          <w:lang w:bidi="he-IL"/>
        </w:rPr>
        <w:t>תפקידים</w:t>
      </w:r>
      <w:r w:rsidRPr="00884BEC">
        <w:rPr>
          <w:rFonts w:hint="cs"/>
          <w:sz w:val="13"/>
          <w:szCs w:val="13"/>
          <w:rtl/>
          <w:lang w:bidi="he-IL"/>
        </w:rPr>
        <w:t xml:space="preserve"> </w:t>
      </w:r>
      <w:r>
        <w:rPr>
          <w:rFonts w:hint="cs"/>
          <w:sz w:val="13"/>
          <w:szCs w:val="13"/>
          <w:rtl/>
          <w:lang w:bidi="he-IL"/>
        </w:rPr>
        <w:t>במחלקה</w:t>
      </w:r>
      <w:r>
        <w:rPr>
          <w:rFonts w:hint="cs"/>
          <w:sz w:val="13"/>
          <w:szCs w:val="13"/>
          <w:rtl/>
          <w:lang w:bidi="he-IL"/>
        </w:rPr>
        <w:t xml:space="preserve"> והעדפה של </w:t>
      </w:r>
      <w:r>
        <w:rPr>
          <w:rFonts w:hint="cs"/>
          <w:sz w:val="13"/>
          <w:szCs w:val="13"/>
          <w:rtl/>
          <w:lang w:bidi="he-IL"/>
        </w:rPr>
        <w:t>המחלקה</w:t>
      </w:r>
      <w:r w:rsidRPr="00884BEC">
        <w:rPr>
          <w:rFonts w:hint="cs"/>
          <w:sz w:val="13"/>
          <w:szCs w:val="13"/>
          <w:rtl/>
          <w:lang w:bidi="he-IL"/>
        </w:rPr>
        <w:t xml:space="preserve"> </w:t>
      </w:r>
      <w:r>
        <w:rPr>
          <w:rFonts w:hint="cs"/>
          <w:sz w:val="13"/>
          <w:szCs w:val="13"/>
          <w:rtl/>
          <w:lang w:bidi="he-IL"/>
        </w:rPr>
        <w:t>.</w:t>
      </w:r>
    </w:p>
    <w:p w14:paraId="34E94CB8" w14:textId="089E245E" w:rsidR="00547390" w:rsidRPr="00D0491C" w:rsidRDefault="00547390" w:rsidP="00547390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ממשק </w:t>
      </w:r>
      <w:r w:rsidR="00E0642A">
        <w:rPr>
          <w:sz w:val="22"/>
          <w:szCs w:val="22"/>
          <w:lang w:bidi="he-IL"/>
        </w:rPr>
        <w:t>sync</w:t>
      </w:r>
      <w:r w:rsidRPr="00951E69">
        <w:rPr>
          <w:sz w:val="22"/>
          <w:szCs w:val="22"/>
          <w:lang w:bidi="he-IL"/>
        </w:rPr>
        <w:t>able</w:t>
      </w:r>
      <w:r w:rsidRPr="00951E69">
        <w:rPr>
          <w:sz w:val="22"/>
          <w:szCs w:val="22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ממשק שרלוונטי לכל האובייקטים אשר </w:t>
      </w:r>
      <w:r w:rsidR="00E0642A">
        <w:rPr>
          <w:rFonts w:hint="cs"/>
          <w:sz w:val="13"/>
          <w:szCs w:val="13"/>
          <w:rtl/>
          <w:lang w:bidi="he-IL"/>
        </w:rPr>
        <w:t xml:space="preserve">יכולים </w:t>
      </w:r>
      <w:proofErr w:type="spellStart"/>
      <w:r w:rsidR="00E0642A">
        <w:rPr>
          <w:rFonts w:hint="cs"/>
          <w:sz w:val="13"/>
          <w:szCs w:val="13"/>
          <w:rtl/>
          <w:lang w:bidi="he-IL"/>
        </w:rPr>
        <w:t>להסתנכרן</w:t>
      </w:r>
      <w:proofErr w:type="spellEnd"/>
      <w:r w:rsidR="00E0642A">
        <w:rPr>
          <w:rFonts w:hint="cs"/>
          <w:sz w:val="13"/>
          <w:szCs w:val="13"/>
          <w:rtl/>
          <w:lang w:bidi="he-IL"/>
        </w:rPr>
        <w:t>(כלומר להגדיר לכל האובייקט את אופן העבודה)</w:t>
      </w:r>
      <w:r w:rsidRPr="00951E69">
        <w:rPr>
          <w:rFonts w:hint="cs"/>
          <w:sz w:val="13"/>
          <w:szCs w:val="13"/>
          <w:rtl/>
          <w:lang w:bidi="he-IL"/>
        </w:rPr>
        <w:t xml:space="preserve">, ובוא פונקציות רלוונטיות </w:t>
      </w:r>
      <w:r w:rsidR="00E0642A">
        <w:rPr>
          <w:rFonts w:hint="cs"/>
          <w:sz w:val="13"/>
          <w:szCs w:val="13"/>
          <w:rtl/>
          <w:lang w:bidi="he-IL"/>
        </w:rPr>
        <w:t>לסנכרון</w:t>
      </w:r>
      <w:r w:rsidRPr="00951E69">
        <w:rPr>
          <w:rFonts w:hint="cs"/>
          <w:sz w:val="13"/>
          <w:szCs w:val="13"/>
          <w:rtl/>
          <w:lang w:bidi="he-IL"/>
        </w:rPr>
        <w:t xml:space="preserve"> .</w:t>
      </w:r>
      <w:r w:rsidRPr="00951E69">
        <w:rPr>
          <w:sz w:val="13"/>
          <w:szCs w:val="13"/>
          <w:rtl/>
          <w:lang w:bidi="he-IL"/>
        </w:rPr>
        <w:br/>
      </w:r>
      <w:r w:rsidR="00D0491C">
        <w:rPr>
          <w:rFonts w:hint="cs"/>
          <w:sz w:val="13"/>
          <w:szCs w:val="13"/>
          <w:rtl/>
          <w:lang w:bidi="he-IL"/>
        </w:rPr>
        <w:t xml:space="preserve">האובייקטים </w:t>
      </w:r>
      <w:proofErr w:type="spellStart"/>
      <w:r w:rsidR="00D0491C">
        <w:rPr>
          <w:rFonts w:hint="cs"/>
          <w:sz w:val="13"/>
          <w:szCs w:val="13"/>
          <w:rtl/>
          <w:lang w:bidi="he-IL"/>
        </w:rPr>
        <w:t>הרלוונטים</w:t>
      </w:r>
      <w:proofErr w:type="spellEnd"/>
      <w:r w:rsidR="00D0491C">
        <w:rPr>
          <w:rFonts w:hint="cs"/>
          <w:sz w:val="13"/>
          <w:szCs w:val="13"/>
          <w:rtl/>
          <w:lang w:bidi="he-IL"/>
        </w:rPr>
        <w:t xml:space="preserve"> הם מחלקה ותפקיד.</w:t>
      </w:r>
    </w:p>
    <w:p w14:paraId="35E5DEE6" w14:textId="00CB6107" w:rsidR="00D0491C" w:rsidRPr="00884BEC" w:rsidRDefault="00D0491C" w:rsidP="00884BEC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hint="cs"/>
          <w:sz w:val="22"/>
          <w:szCs w:val="22"/>
          <w:rtl/>
          <w:lang w:bidi="he-IL"/>
        </w:rPr>
        <w:t xml:space="preserve">ממשק </w:t>
      </w:r>
      <w:r>
        <w:rPr>
          <w:sz w:val="22"/>
          <w:szCs w:val="22"/>
          <w:lang w:bidi="he-IL"/>
        </w:rPr>
        <w:t>choosepreference</w:t>
      </w:r>
      <w:r w:rsidRPr="00951E69">
        <w:rPr>
          <w:sz w:val="22"/>
          <w:szCs w:val="22"/>
          <w:rtl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ממשק שרלוונטי לכל האובייקטים אשר </w:t>
      </w:r>
      <w:r>
        <w:rPr>
          <w:rFonts w:hint="cs"/>
          <w:sz w:val="13"/>
          <w:szCs w:val="13"/>
          <w:rtl/>
          <w:lang w:bidi="he-IL"/>
        </w:rPr>
        <w:t xml:space="preserve">יכולים </w:t>
      </w:r>
      <w:r>
        <w:rPr>
          <w:rFonts w:hint="cs"/>
          <w:sz w:val="13"/>
          <w:szCs w:val="13"/>
          <w:rtl/>
          <w:lang w:bidi="he-IL"/>
        </w:rPr>
        <w:t>לבחור העדפה,</w:t>
      </w:r>
      <w:r w:rsidRPr="00951E69">
        <w:rPr>
          <w:rFonts w:hint="cs"/>
          <w:sz w:val="13"/>
          <w:szCs w:val="13"/>
          <w:rtl/>
          <w:lang w:bidi="he-IL"/>
        </w:rPr>
        <w:t xml:space="preserve"> ובו</w:t>
      </w:r>
      <w:r w:rsidRPr="00951E69">
        <w:rPr>
          <w:rFonts w:hint="cs"/>
          <w:sz w:val="13"/>
          <w:szCs w:val="13"/>
          <w:rtl/>
          <w:lang w:bidi="he-IL"/>
        </w:rPr>
        <w:t xml:space="preserve"> פונקציות רלוונטיות </w:t>
      </w:r>
      <w:r>
        <w:rPr>
          <w:rFonts w:hint="cs"/>
          <w:sz w:val="13"/>
          <w:szCs w:val="13"/>
          <w:rtl/>
          <w:lang w:bidi="he-IL"/>
        </w:rPr>
        <w:t>לבחירת העדפה</w:t>
      </w:r>
      <w:r w:rsidRPr="00951E69">
        <w:rPr>
          <w:rFonts w:hint="cs"/>
          <w:sz w:val="13"/>
          <w:szCs w:val="13"/>
          <w:rtl/>
          <w:lang w:bidi="he-IL"/>
        </w:rPr>
        <w:t xml:space="preserve"> .</w:t>
      </w:r>
      <w:r w:rsidRPr="00951E69">
        <w:rPr>
          <w:sz w:val="13"/>
          <w:szCs w:val="13"/>
          <w:rtl/>
          <w:lang w:bidi="he-IL"/>
        </w:rPr>
        <w:br/>
      </w:r>
      <w:r>
        <w:rPr>
          <w:rFonts w:hint="cs"/>
          <w:sz w:val="13"/>
          <w:szCs w:val="13"/>
          <w:rtl/>
          <w:lang w:bidi="he-IL"/>
        </w:rPr>
        <w:t xml:space="preserve">האובייקטים </w:t>
      </w:r>
      <w:proofErr w:type="spellStart"/>
      <w:r>
        <w:rPr>
          <w:rFonts w:hint="cs"/>
          <w:sz w:val="13"/>
          <w:szCs w:val="13"/>
          <w:rtl/>
          <w:lang w:bidi="he-IL"/>
        </w:rPr>
        <w:t>הרלוונטים</w:t>
      </w:r>
      <w:proofErr w:type="spellEnd"/>
      <w:r>
        <w:rPr>
          <w:rFonts w:hint="cs"/>
          <w:sz w:val="13"/>
          <w:szCs w:val="13"/>
          <w:rtl/>
          <w:lang w:bidi="he-IL"/>
        </w:rPr>
        <w:t xml:space="preserve"> הם מחלקה</w:t>
      </w:r>
      <w:r w:rsidR="00BE3138">
        <w:rPr>
          <w:rFonts w:hint="cs"/>
          <w:sz w:val="13"/>
          <w:szCs w:val="13"/>
          <w:rtl/>
          <w:lang w:bidi="he-IL"/>
        </w:rPr>
        <w:t xml:space="preserve">, </w:t>
      </w:r>
      <w:r>
        <w:rPr>
          <w:rFonts w:hint="cs"/>
          <w:sz w:val="13"/>
          <w:szCs w:val="13"/>
          <w:rtl/>
          <w:lang w:bidi="he-IL"/>
        </w:rPr>
        <w:t>תפקיד</w:t>
      </w:r>
      <w:r w:rsidR="00BE3138">
        <w:rPr>
          <w:rFonts w:hint="cs"/>
          <w:sz w:val="13"/>
          <w:szCs w:val="13"/>
          <w:rtl/>
          <w:lang w:bidi="he-IL"/>
        </w:rPr>
        <w:t xml:space="preserve"> ועובד</w:t>
      </w:r>
      <w:r>
        <w:rPr>
          <w:rFonts w:hint="cs"/>
          <w:sz w:val="13"/>
          <w:szCs w:val="13"/>
          <w:rtl/>
          <w:lang w:bidi="he-IL"/>
        </w:rPr>
        <w:t>.</w:t>
      </w:r>
    </w:p>
    <w:p w14:paraId="5C16F6E3" w14:textId="491D258B" w:rsidR="00AB1C12" w:rsidRPr="00DF09ED" w:rsidRDefault="00547390" w:rsidP="00DF09ED">
      <w:pPr>
        <w:pStyle w:val="Heading1"/>
        <w:bidi/>
        <w:spacing w:line="240" w:lineRule="auto"/>
        <w:rPr>
          <w:sz w:val="22"/>
          <w:szCs w:val="22"/>
        </w:rPr>
      </w:pP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מחלקת </w:t>
      </w:r>
      <w:r w:rsidR="00DF09ED">
        <w:rPr>
          <w:rFonts w:asciiTheme="minorHAnsi" w:hAnsiTheme="minorHAnsi" w:hint="cs"/>
          <w:sz w:val="22"/>
          <w:szCs w:val="22"/>
          <w:rtl/>
          <w:lang w:bidi="he-IL"/>
        </w:rPr>
        <w:t>העדפה</w:t>
      </w: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 </w:t>
      </w:r>
      <w:r w:rsidRPr="00951E69">
        <w:rPr>
          <w:rFonts w:asciiTheme="minorHAnsi" w:hAnsiTheme="minorHAnsi"/>
          <w:sz w:val="22"/>
          <w:szCs w:val="22"/>
          <w:rtl/>
          <w:lang w:bidi="he-IL"/>
        </w:rPr>
        <w:t>–</w:t>
      </w:r>
      <w:r w:rsidRPr="00951E69">
        <w:rPr>
          <w:rFonts w:asciiTheme="minorHAnsi" w:hAnsiTheme="minorHAnsi" w:hint="cs"/>
          <w:sz w:val="22"/>
          <w:szCs w:val="22"/>
          <w:rtl/>
          <w:lang w:bidi="he-IL"/>
        </w:rPr>
        <w:t xml:space="preserve"> </w:t>
      </w:r>
      <w:r w:rsidR="00DF09ED">
        <w:rPr>
          <w:rFonts w:asciiTheme="minorHAnsi" w:hAnsiTheme="minorHAnsi"/>
          <w:sz w:val="22"/>
          <w:szCs w:val="22"/>
          <w:lang w:bidi="he-IL"/>
        </w:rPr>
        <w:t>preference</w:t>
      </w:r>
      <w:r w:rsidRPr="00951E69">
        <w:rPr>
          <w:rFonts w:asciiTheme="minorHAnsi" w:hAnsiTheme="minorHAnsi"/>
          <w:sz w:val="22"/>
          <w:szCs w:val="22"/>
          <w:lang w:bidi="he-IL"/>
        </w:rPr>
        <w:br/>
      </w:r>
      <w:r w:rsidRPr="00951E69">
        <w:rPr>
          <w:rFonts w:hint="cs"/>
          <w:sz w:val="13"/>
          <w:szCs w:val="13"/>
          <w:rtl/>
          <w:lang w:bidi="he-IL"/>
        </w:rPr>
        <w:t xml:space="preserve">מחלקה שמכילה בתוכה </w:t>
      </w:r>
      <w:r w:rsidR="00DF09ED">
        <w:rPr>
          <w:rFonts w:hint="cs"/>
          <w:sz w:val="13"/>
          <w:szCs w:val="13"/>
          <w:rtl/>
          <w:lang w:bidi="he-IL"/>
        </w:rPr>
        <w:t>סוג העדפה, שעות היסט, ושעת התחלה רצויה</w:t>
      </w:r>
      <w:r w:rsidRPr="00951E69">
        <w:rPr>
          <w:rFonts w:hint="cs"/>
          <w:sz w:val="13"/>
          <w:szCs w:val="13"/>
          <w:rtl/>
          <w:lang w:bidi="he-IL"/>
        </w:rPr>
        <w:t xml:space="preserve"> .</w:t>
      </w:r>
    </w:p>
    <w:p w14:paraId="622085A9" w14:textId="6DD21A7D" w:rsidR="00AB1C12" w:rsidRDefault="00AB1C12" w:rsidP="00F35217">
      <w:pPr>
        <w:ind w:left="0"/>
        <w:rPr>
          <w:rFonts w:asciiTheme="majorHAnsi" w:hAnsiTheme="majorHAnsi"/>
          <w:caps/>
          <w:color w:val="2E2E2E" w:themeColor="accent2"/>
          <w:spacing w:val="14"/>
          <w:lang w:bidi="he-IL"/>
        </w:rPr>
      </w:pPr>
    </w:p>
    <w:tbl>
      <w:tblPr>
        <w:tblStyle w:val="ListTable1Light-Accent4"/>
        <w:tblpPr w:leftFromText="180" w:rightFromText="180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1144AE" w14:paraId="44C618DD" w14:textId="77777777" w:rsidTr="000C2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18235959" w14:textId="60B6CF10" w:rsidR="00F35217" w:rsidRDefault="001144AE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lastRenderedPageBreak/>
              <w:drawing>
                <wp:inline distT="0" distB="0" distL="0" distR="0" wp14:anchorId="6032950B" wp14:editId="64B924E3">
                  <wp:extent cx="1838960" cy="2097373"/>
                  <wp:effectExtent l="0" t="0" r="2540" b="0"/>
                  <wp:docPr id="13" name="Picture 13" descr="A picture containing text, monitor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monitor, screensho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209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1F276122" w14:textId="598CDA0B" w:rsidR="00F35217" w:rsidRPr="00F35217" w:rsidRDefault="001144AE" w:rsidP="0052785E">
            <w:pPr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מסך בית הכולל תפריט למעלה ולמטה </w:t>
            </w:r>
            <w:proofErr w:type="spellStart"/>
            <w:r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שישאר</w:t>
            </w:r>
            <w:proofErr w:type="spellEnd"/>
            <w:r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במהלך כל זמן ריצת התוכנה</w:t>
            </w:r>
            <w:r w:rsidR="00F35217" w:rsidRPr="00F35217">
              <w:rPr>
                <w:rFonts w:hint="cs"/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.</w:t>
            </w:r>
            <w:r w:rsidR="00F35217" w:rsidRPr="00F35217"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br/>
            </w:r>
          </w:p>
        </w:tc>
      </w:tr>
      <w:tr w:rsidR="001144AE" w14:paraId="5D781335" w14:textId="77777777" w:rsidTr="000C2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EB4A302" w14:textId="05AF22CF" w:rsidR="00F35217" w:rsidRDefault="001144AE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2AD71453" wp14:editId="55B97145">
                  <wp:extent cx="1946464" cy="2203489"/>
                  <wp:effectExtent l="0" t="0" r="0" b="0"/>
                  <wp:docPr id="14" name="Picture 1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screenshot of a compu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86" cy="22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1F51CEA5" w14:textId="7D88A04A" w:rsidR="00F35217" w:rsidRDefault="001144AE" w:rsidP="0052785E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הוספת מחלקה.</w:t>
            </w:r>
          </w:p>
          <w:p w14:paraId="72DE83ED" w14:textId="152E3A62" w:rsidR="00F35217" w:rsidRPr="00F35217" w:rsidRDefault="00F35217" w:rsidP="000C2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bidi="he-IL"/>
              </w:rPr>
            </w:pPr>
          </w:p>
        </w:tc>
      </w:tr>
      <w:tr w:rsidR="001144AE" w14:paraId="25658019" w14:textId="77777777" w:rsidTr="000C2F7C">
        <w:trPr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285B8AF" w14:textId="17204528" w:rsidR="00F35217" w:rsidRDefault="001144AE" w:rsidP="000C2F7C">
            <w:pPr>
              <w:ind w:left="0"/>
              <w:jc w:val="center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4C09CEC5" wp14:editId="11F16D9D">
                  <wp:extent cx="1982327" cy="2244088"/>
                  <wp:effectExtent l="0" t="0" r="0" b="0"/>
                  <wp:docPr id="16" name="Picture 16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205" cy="227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3F0B0903" w14:textId="4C35F5A8" w:rsidR="00F35217" w:rsidRPr="00F35217" w:rsidRDefault="001144AE" w:rsidP="0052785E">
            <w:pPr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הוספת תפקיד.</w:t>
            </w:r>
          </w:p>
        </w:tc>
      </w:tr>
    </w:tbl>
    <w:p w14:paraId="7A84FE97" w14:textId="142113BD" w:rsidR="00AB1C12" w:rsidRPr="009A78A3" w:rsidRDefault="001144AE" w:rsidP="009A78A3">
      <w:pPr>
        <w:pStyle w:val="Heading1"/>
        <w:numPr>
          <w:ilvl w:val="0"/>
          <w:numId w:val="0"/>
        </w:numPr>
        <w:tabs>
          <w:tab w:val="left" w:pos="7792"/>
        </w:tabs>
        <w:bidi/>
        <w:spacing w:line="240" w:lineRule="auto"/>
        <w:ind w:left="360"/>
        <w:rPr>
          <w:sz w:val="22"/>
          <w:szCs w:val="22"/>
          <w:lang w:bidi="he-IL"/>
        </w:rPr>
      </w:pPr>
      <w:r>
        <w:rPr>
          <w:rFonts w:hint="cs"/>
          <w:sz w:val="22"/>
          <w:szCs w:val="22"/>
          <w:rtl/>
          <w:lang w:bidi="he-IL"/>
        </w:rPr>
        <w:t xml:space="preserve">             </w:t>
      </w:r>
    </w:p>
    <w:p w14:paraId="7724FAF3" w14:textId="4FA769F8" w:rsidR="00AB1C12" w:rsidRDefault="00AB1C12">
      <w:pPr>
        <w:rPr>
          <w:caps/>
          <w:color w:val="2E2E2E" w:themeColor="accent2"/>
          <w:spacing w:val="14"/>
          <w:sz w:val="26"/>
          <w:szCs w:val="26"/>
          <w:lang w:bidi="he-IL"/>
        </w:rPr>
      </w:pPr>
    </w:p>
    <w:tbl>
      <w:tblPr>
        <w:tblStyle w:val="ListTable1Light-Accent4"/>
        <w:tblpPr w:leftFromText="180" w:rightFromText="180" w:horzAnchor="margin" w:tblpY="-12888"/>
        <w:tblW w:w="0" w:type="auto"/>
        <w:tblLook w:val="04A0" w:firstRow="1" w:lastRow="0" w:firstColumn="1" w:lastColumn="0" w:noHBand="0" w:noVBand="1"/>
      </w:tblPr>
      <w:tblGrid>
        <w:gridCol w:w="4088"/>
        <w:gridCol w:w="4548"/>
      </w:tblGrid>
      <w:tr w:rsidR="009A78A3" w14:paraId="1D92B5E8" w14:textId="77777777" w:rsidTr="009A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612FFCDF" w14:textId="77777777" w:rsidR="009A78A3" w:rsidRDefault="009A78A3" w:rsidP="009A78A3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</w:p>
        </w:tc>
        <w:tc>
          <w:tcPr>
            <w:tcW w:w="4548" w:type="dxa"/>
            <w:vAlign w:val="center"/>
          </w:tcPr>
          <w:p w14:paraId="0904F0B3" w14:textId="77777777" w:rsidR="009A78A3" w:rsidRPr="000C2F7C" w:rsidRDefault="009A78A3" w:rsidP="009A78A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9A78A3" w14:paraId="6690127F" w14:textId="77777777" w:rsidTr="009A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20594592" w14:textId="61A1E752" w:rsidR="009A78A3" w:rsidRDefault="009A78A3" w:rsidP="009A78A3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1B341A3F" wp14:editId="38DF941E">
                  <wp:extent cx="2058731" cy="2330581"/>
                  <wp:effectExtent l="0" t="0" r="0" b="0"/>
                  <wp:docPr id="17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95" cy="236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07B96D6A" w14:textId="77777777" w:rsidR="009A78A3" w:rsidRDefault="009A78A3" w:rsidP="009A78A3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הוספת עובד.</w:t>
            </w:r>
          </w:p>
          <w:p w14:paraId="1BCEC609" w14:textId="77777777" w:rsidR="009A78A3" w:rsidRPr="000C2F7C" w:rsidRDefault="009A78A3" w:rsidP="009A78A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  <w:tr w:rsidR="009A78A3" w14:paraId="3095B80E" w14:textId="77777777" w:rsidTr="009A7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40C8674B" w14:textId="07946945" w:rsidR="00AB1C12" w:rsidRDefault="009A78A3" w:rsidP="009A78A3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63973B9B" wp14:editId="3D8B4B46">
                  <wp:extent cx="1976342" cy="2237386"/>
                  <wp:effectExtent l="0" t="0" r="0" b="0"/>
                  <wp:docPr id="21" name="Picture 2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omputer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537" cy="224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632F81DC" w14:textId="53FF0051" w:rsidR="00AB1C12" w:rsidRPr="009A78A3" w:rsidRDefault="009A78A3" w:rsidP="009A78A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 w:rsidRPr="009A78A3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מסך שינוי העדפה.</w:t>
            </w:r>
          </w:p>
        </w:tc>
      </w:tr>
      <w:tr w:rsidR="009A78A3" w14:paraId="0151D6A1" w14:textId="77777777" w:rsidTr="009A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8" w:type="dxa"/>
            <w:vAlign w:val="center"/>
          </w:tcPr>
          <w:p w14:paraId="7AC2B079" w14:textId="06CE4496" w:rsidR="00AB1C12" w:rsidRDefault="009A78A3" w:rsidP="009A78A3">
            <w:pPr>
              <w:ind w:left="0"/>
              <w:rPr>
                <w:caps/>
                <w:color w:val="2E2E2E" w:themeColor="accent2"/>
                <w:spacing w:val="14"/>
                <w:sz w:val="26"/>
                <w:szCs w:val="26"/>
                <w:lang w:bidi="he-IL"/>
              </w:rPr>
            </w:pPr>
            <w:r>
              <w:rPr>
                <w:caps/>
                <w:noProof/>
                <w:color w:val="2E2E2E" w:themeColor="accent2"/>
                <w:spacing w:val="14"/>
                <w:sz w:val="26"/>
                <w:szCs w:val="26"/>
                <w:lang w:bidi="he-IL"/>
              </w:rPr>
              <w:drawing>
                <wp:inline distT="0" distB="0" distL="0" distR="0" wp14:anchorId="3229DBE6" wp14:editId="0AE5E33F">
                  <wp:extent cx="1998531" cy="2262505"/>
                  <wp:effectExtent l="0" t="0" r="0" b="0"/>
                  <wp:docPr id="20" name="Picture 2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screenshot of a computer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56" cy="227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8" w:type="dxa"/>
            <w:vAlign w:val="center"/>
          </w:tcPr>
          <w:p w14:paraId="69287BBE" w14:textId="77777777" w:rsidR="00AB1C12" w:rsidRPr="000C2F7C" w:rsidRDefault="00AB1C12" w:rsidP="009A78A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  <w:p w14:paraId="508C6D47" w14:textId="5D6EF261" w:rsidR="009A78A3" w:rsidRPr="000C2F7C" w:rsidRDefault="009A78A3" w:rsidP="009A78A3">
            <w:pPr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מס</w:t>
            </w:r>
            <w:r w:rsidR="003724A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כי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הצגת נתוני ישויות</w:t>
            </w:r>
            <w:r w:rsidR="003724A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/הצגת תוצאות סימולציה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בוא ניתן להציג נתונים</w:t>
            </w:r>
            <w:r w:rsidR="003724A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/תוצאות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</w:t>
            </w:r>
            <w:r w:rsidR="003724A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של</w:t>
            </w:r>
            <w:r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 xml:space="preserve"> כל ישות בתוכנה</w:t>
            </w:r>
            <w:r w:rsidRPr="000C2F7C">
              <w:rPr>
                <w:rFonts w:hint="cs"/>
                <w:caps/>
                <w:color w:val="2E2E2E" w:themeColor="accent2"/>
                <w:spacing w:val="14"/>
                <w:sz w:val="21"/>
                <w:szCs w:val="21"/>
                <w:rtl/>
                <w:lang w:bidi="he-IL"/>
              </w:rPr>
              <w:t>.</w:t>
            </w:r>
          </w:p>
          <w:p w14:paraId="19F9056D" w14:textId="3F66E33D" w:rsidR="00AB1C12" w:rsidRPr="000C2F7C" w:rsidRDefault="00AB1C12" w:rsidP="009A78A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color w:val="2E2E2E" w:themeColor="accent2"/>
                <w:spacing w:val="14"/>
                <w:sz w:val="21"/>
                <w:szCs w:val="21"/>
                <w:lang w:bidi="he-IL"/>
              </w:rPr>
            </w:pPr>
          </w:p>
        </w:tc>
      </w:tr>
    </w:tbl>
    <w:p w14:paraId="63A22389" w14:textId="610B3572" w:rsidR="00AB1C12" w:rsidRDefault="00AB1C12" w:rsidP="00951E69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p w14:paraId="042F654D" w14:textId="086744BC" w:rsidR="00C452D5" w:rsidRPr="00951E69" w:rsidRDefault="00C452D5" w:rsidP="00063D0E">
      <w:pPr>
        <w:ind w:left="0"/>
        <w:rPr>
          <w:caps/>
          <w:color w:val="2E2E2E" w:themeColor="accent2"/>
          <w:spacing w:val="14"/>
          <w:sz w:val="26"/>
          <w:szCs w:val="26"/>
          <w:lang w:bidi="he-IL"/>
        </w:rPr>
      </w:pPr>
    </w:p>
    <w:sectPr w:rsidR="00C452D5" w:rsidRPr="00951E69" w:rsidSect="00A12D39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525" w:right="1797" w:bottom="1077" w:left="1797" w:header="141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A1159" w14:textId="77777777" w:rsidR="007F7FE4" w:rsidRDefault="007F7FE4">
      <w:pPr>
        <w:spacing w:after="0" w:line="240" w:lineRule="auto"/>
      </w:pPr>
      <w:r>
        <w:separator/>
      </w:r>
    </w:p>
    <w:p w14:paraId="40082D11" w14:textId="77777777" w:rsidR="007F7FE4" w:rsidRDefault="007F7FE4"/>
  </w:endnote>
  <w:endnote w:type="continuationSeparator" w:id="0">
    <w:p w14:paraId="1C6DB99F" w14:textId="77777777" w:rsidR="007F7FE4" w:rsidRDefault="007F7FE4">
      <w:pPr>
        <w:spacing w:after="0" w:line="240" w:lineRule="auto"/>
      </w:pPr>
      <w:r>
        <w:continuationSeparator/>
      </w:r>
    </w:p>
    <w:p w14:paraId="3876C395" w14:textId="77777777" w:rsidR="007F7FE4" w:rsidRDefault="007F7F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46576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67DC18" w14:textId="0C499FBB" w:rsidR="00547390" w:rsidRDefault="00547390" w:rsidP="0054739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089C7A" w14:textId="77777777" w:rsidR="00547390" w:rsidRDefault="00547390" w:rsidP="0054739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2473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95B7F8" w14:textId="10D30455" w:rsidR="00547390" w:rsidRDefault="00547390" w:rsidP="00547390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004E36E" w14:textId="77777777" w:rsidR="00547390" w:rsidRDefault="00547390" w:rsidP="00547390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98B0" w14:textId="4AD74F74" w:rsidR="001801CE" w:rsidRDefault="001801CE">
    <w:pPr>
      <w:pStyle w:val="Footer"/>
    </w:pPr>
    <w:r>
      <w:rPr>
        <w:rFonts w:hint="cs"/>
        <w:noProof/>
        <w:color w:val="000000" w:themeColor="text1"/>
        <w:rtl/>
        <w:lang w:val="he-IL" w:bidi="he-I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D9215F" wp14:editId="410FFA4C">
              <wp:simplePos x="0" y="0"/>
              <wp:positionH relativeFrom="column">
                <wp:posOffset>3114322</wp:posOffset>
              </wp:positionH>
              <wp:positionV relativeFrom="paragraph">
                <wp:posOffset>3589971</wp:posOffset>
              </wp:positionV>
              <wp:extent cx="1477799" cy="966591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7799" cy="966591"/>
                        <a:chOff x="0" y="0"/>
                        <a:chExt cx="1477799" cy="966591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324639" y="0"/>
                          <a:ext cx="1153160" cy="966591"/>
                          <a:chOff x="0" y="0"/>
                          <a:chExt cx="1153160" cy="966591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840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6570" y="595172"/>
                            <a:ext cx="1004972" cy="37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D350B0" w14:textId="77777777" w:rsidR="001801CE" w:rsidRPr="00883007" w:rsidRDefault="001801CE" w:rsidP="001801CE">
                              <w:pPr>
                                <w:pStyle w:val="Title"/>
                                <w:pBdr>
                                  <w:left w:val="single" w:sz="48" w:space="31" w:color="000000" w:themeColor="text1"/>
                                </w:pBdr>
                                <w:spacing w:line="360" w:lineRule="auto"/>
                                <w:jc w:val="center"/>
                                <w:rPr>
                                  <w:b/>
                                  <w:caps w:val="0"/>
                                  <w:noProof/>
                                  <w:color w:val="5985BD" w:themeColor="accent4"/>
                                  <w:spacing w:val="0"/>
                                  <w:sz w:val="72"/>
                                  <w:szCs w:val="72"/>
                                  <w:lang w:bidi="he-I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aps w:val="0"/>
                                  <w:noProof/>
                                  <w:color w:val="5985BD" w:themeColor="accent4"/>
                                  <w:spacing w:val="0"/>
                                  <w:sz w:val="13"/>
                                  <w:szCs w:val="13"/>
                                  <w:lang w:bidi="he-I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Election system inc 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grpSp>
                    <wps:wsp>
                      <wps:cNvPr id="7" name="Rounded Rectangle 7"/>
                      <wps:cNvSpPr/>
                      <wps:spPr>
                        <a:xfrm>
                          <a:off x="0" y="622225"/>
                          <a:ext cx="102802" cy="31381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D9215F" id="Group 8" o:spid="_x0000_s1027" style="position:absolute;left:0;text-align:left;margin-left:245.2pt;margin-top:282.65pt;width:116.35pt;height:76.1pt;z-index:251659264;mso-width-relative:margin;mso-height-relative:margin" coordsize="14777,96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">
              <v:group id="Group 6" o:spid="_x0000_s1028" style="position:absolute;left:3246;width:11531;height:9665" coordsize="11531,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alt="A picture containing icon&#10;&#10;Description automatically generated" style="position:absolute;width:11531;height:84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">
                  <v:imagedata r:id="rId2" o:title="A picture containing icon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865;top:5951;width:1005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7BD350B0" w14:textId="77777777" w:rsidR="001801CE" w:rsidRPr="00883007" w:rsidRDefault="001801CE" w:rsidP="001801CE">
                        <w:pPr>
                          <w:pStyle w:val="Title"/>
                          <w:pBdr>
                            <w:left w:val="single" w:sz="48" w:space="31" w:color="000000" w:themeColor="text1"/>
                          </w:pBdr>
                          <w:spacing w:line="360" w:lineRule="auto"/>
                          <w:jc w:val="center"/>
                          <w:rPr>
                            <w:b/>
                            <w:caps w:val="0"/>
                            <w:noProof/>
                            <w:color w:val="5985BD" w:themeColor="accent4"/>
                            <w:spacing w:val="0"/>
                            <w:sz w:val="72"/>
                            <w:szCs w:val="72"/>
                            <w:lang w:bidi="he-I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caps w:val="0"/>
                            <w:noProof/>
                            <w:color w:val="5985BD" w:themeColor="accent4"/>
                            <w:spacing w:val="0"/>
                            <w:sz w:val="13"/>
                            <w:szCs w:val="13"/>
                            <w:lang w:bidi="he-I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Election system inc ©</w:t>
                        </w:r>
                      </w:p>
                    </w:txbxContent>
                  </v:textbox>
                </v:shape>
              </v:group>
              <v:roundrect id="Rounded Rectangle 7" o:spid="_x0000_s1031" style="position:absolute;top:6222;width:1028;height:313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" fillcolor="white [3201]" stroked="f" strokeweight="1pt">
                <v:stroke joinstyle="miter"/>
              </v:round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16850" w14:textId="77777777" w:rsidR="007F7FE4" w:rsidRDefault="007F7FE4">
      <w:pPr>
        <w:spacing w:after="0" w:line="240" w:lineRule="auto"/>
      </w:pPr>
      <w:r>
        <w:separator/>
      </w:r>
    </w:p>
    <w:p w14:paraId="3C2B7B16" w14:textId="77777777" w:rsidR="007F7FE4" w:rsidRDefault="007F7FE4"/>
  </w:footnote>
  <w:footnote w:type="continuationSeparator" w:id="0">
    <w:p w14:paraId="72442381" w14:textId="77777777" w:rsidR="007F7FE4" w:rsidRDefault="007F7FE4">
      <w:pPr>
        <w:spacing w:after="0" w:line="240" w:lineRule="auto"/>
      </w:pPr>
      <w:r>
        <w:continuationSeparator/>
      </w:r>
    </w:p>
    <w:p w14:paraId="3B130D44" w14:textId="77777777" w:rsidR="007F7FE4" w:rsidRDefault="007F7F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C8582" w14:textId="37F47BFB" w:rsidR="001801CE" w:rsidRDefault="00A12D39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04613A2" wp14:editId="60624CD1">
          <wp:simplePos x="0" y="0"/>
          <wp:positionH relativeFrom="column">
            <wp:posOffset>5334000</wp:posOffset>
          </wp:positionH>
          <wp:positionV relativeFrom="paragraph">
            <wp:posOffset>-923290</wp:posOffset>
          </wp:positionV>
          <wp:extent cx="831215" cy="974725"/>
          <wp:effectExtent l="0" t="0" r="0" b="3175"/>
          <wp:wrapTight wrapText="bothSides">
            <wp:wrapPolygon edited="0">
              <wp:start x="7921" y="1407"/>
              <wp:lineTo x="5940" y="2814"/>
              <wp:lineTo x="3300" y="5347"/>
              <wp:lineTo x="3300" y="7317"/>
              <wp:lineTo x="5280" y="10976"/>
              <wp:lineTo x="3960" y="12383"/>
              <wp:lineTo x="2970" y="21389"/>
              <wp:lineTo x="17161" y="21389"/>
              <wp:lineTo x="17161" y="14916"/>
              <wp:lineTo x="15841" y="10976"/>
              <wp:lineTo x="17161" y="7599"/>
              <wp:lineTo x="17491" y="5910"/>
              <wp:lineTo x="14191" y="2533"/>
              <wp:lineTo x="12541" y="1407"/>
              <wp:lineTo x="7921" y="1407"/>
            </wp:wrapPolygon>
          </wp:wrapTight>
          <wp:docPr id="5" name="Picture 5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215" cy="974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59A6E4" wp14:editId="7570F4F4">
              <wp:simplePos x="0" y="0"/>
              <wp:positionH relativeFrom="column">
                <wp:posOffset>4919345</wp:posOffset>
              </wp:positionH>
              <wp:positionV relativeFrom="paragraph">
                <wp:posOffset>-635</wp:posOffset>
              </wp:positionV>
              <wp:extent cx="831215" cy="974725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21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9FF61" w14:textId="43888E78" w:rsidR="00A12D39" w:rsidRPr="00A12D39" w:rsidRDefault="00A12D39" w:rsidP="00A12D39">
                          <w:pPr>
                            <w:pStyle w:val="Header"/>
                            <w:jc w:val="center"/>
                            <w:rPr>
                              <w:b/>
                              <w:outline/>
                              <w:noProof/>
                              <w:color w:val="2E2E2E" w:themeColor="accent2"/>
                              <w:sz w:val="20"/>
                              <w:szCs w:val="20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A12D39">
                            <w:rPr>
                              <w:b/>
                              <w:outline/>
                              <w:noProof/>
                              <w:color w:val="2E2E2E" w:themeColor="accent2"/>
                              <w:sz w:val="24"/>
                              <w:szCs w:val="2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Simulations inc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9A6E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387.35pt;margin-top:-.05pt;width:65.45pt;height:76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" filled="f" stroked="f">
              <v:fill o:detectmouseclick="t"/>
              <v:textbox style="mso-fit-shape-to-text:t">
                <w:txbxContent>
                  <w:p w14:paraId="3AB9FF61" w14:textId="43888E78" w:rsidR="00A12D39" w:rsidRPr="00A12D39" w:rsidRDefault="00A12D39" w:rsidP="00A12D39">
                    <w:pPr>
                      <w:pStyle w:val="Header"/>
                      <w:jc w:val="center"/>
                      <w:rPr>
                        <w:b/>
                        <w:outline/>
                        <w:noProof/>
                        <w:color w:val="2E2E2E" w:themeColor="accent2"/>
                        <w:sz w:val="20"/>
                        <w:szCs w:val="20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A12D39">
                      <w:rPr>
                        <w:b/>
                        <w:outline/>
                        <w:noProof/>
                        <w:color w:val="2E2E2E" w:themeColor="accent2"/>
                        <w:sz w:val="24"/>
                        <w:szCs w:val="24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Simulations inc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F88"/>
    <w:multiLevelType w:val="hybridMultilevel"/>
    <w:tmpl w:val="1074AD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B6413"/>
    <w:multiLevelType w:val="hybridMultilevel"/>
    <w:tmpl w:val="D3723A58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157A58"/>
    <w:multiLevelType w:val="hybridMultilevel"/>
    <w:tmpl w:val="AC70B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4FE25DC8"/>
    <w:multiLevelType w:val="hybridMultilevel"/>
    <w:tmpl w:val="0DA23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C940A0"/>
    <w:multiLevelType w:val="hybridMultilevel"/>
    <w:tmpl w:val="05526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B84D9C"/>
    <w:multiLevelType w:val="hybridMultilevel"/>
    <w:tmpl w:val="347CDD00"/>
    <w:lvl w:ilvl="0" w:tplc="F5881260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3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E0"/>
    <w:rsid w:val="00005900"/>
    <w:rsid w:val="00041C6B"/>
    <w:rsid w:val="00063D0E"/>
    <w:rsid w:val="000879DB"/>
    <w:rsid w:val="000B1AAF"/>
    <w:rsid w:val="000C2F7C"/>
    <w:rsid w:val="0010098D"/>
    <w:rsid w:val="001144AE"/>
    <w:rsid w:val="001801CE"/>
    <w:rsid w:val="001C0321"/>
    <w:rsid w:val="002159BA"/>
    <w:rsid w:val="002D3BF9"/>
    <w:rsid w:val="003724AC"/>
    <w:rsid w:val="003F21A5"/>
    <w:rsid w:val="004541F5"/>
    <w:rsid w:val="00454717"/>
    <w:rsid w:val="00472FA6"/>
    <w:rsid w:val="00480F87"/>
    <w:rsid w:val="004A7A6A"/>
    <w:rsid w:val="004B0941"/>
    <w:rsid w:val="0052785E"/>
    <w:rsid w:val="00542B2E"/>
    <w:rsid w:val="00546E9E"/>
    <w:rsid w:val="00547390"/>
    <w:rsid w:val="005A2651"/>
    <w:rsid w:val="006243E0"/>
    <w:rsid w:val="00751C6C"/>
    <w:rsid w:val="00766980"/>
    <w:rsid w:val="007C47BC"/>
    <w:rsid w:val="007F7FE4"/>
    <w:rsid w:val="00883007"/>
    <w:rsid w:val="0088465E"/>
    <w:rsid w:val="00884BEC"/>
    <w:rsid w:val="0093717F"/>
    <w:rsid w:val="00951E69"/>
    <w:rsid w:val="009A78A3"/>
    <w:rsid w:val="00A12D39"/>
    <w:rsid w:val="00A437C1"/>
    <w:rsid w:val="00AB1C12"/>
    <w:rsid w:val="00AE1B6E"/>
    <w:rsid w:val="00B47BF3"/>
    <w:rsid w:val="00BE3138"/>
    <w:rsid w:val="00C04686"/>
    <w:rsid w:val="00C452D5"/>
    <w:rsid w:val="00D0491C"/>
    <w:rsid w:val="00D3050F"/>
    <w:rsid w:val="00D35D06"/>
    <w:rsid w:val="00D427B3"/>
    <w:rsid w:val="00D75C6C"/>
    <w:rsid w:val="00DF09ED"/>
    <w:rsid w:val="00E0642A"/>
    <w:rsid w:val="00E37102"/>
    <w:rsid w:val="00E6249D"/>
    <w:rsid w:val="00E810A7"/>
    <w:rsid w:val="00E956C6"/>
    <w:rsid w:val="00F235A4"/>
    <w:rsid w:val="00F35217"/>
    <w:rsid w:val="00F668B0"/>
    <w:rsid w:val="00FC3312"/>
    <w:rsid w:val="00F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16B5C"/>
  <w15:chartTrackingRefBased/>
  <w15:docId w15:val="{E4F7AD7B-CBD3-A948-8388-5E1CA1A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87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17F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17F"/>
    <w:rPr>
      <w:color w:val="2B8073" w:themeColor="followedHyperlink"/>
      <w:u w:val="single"/>
    </w:rPr>
  </w:style>
  <w:style w:type="table" w:styleId="TableGrid">
    <w:name w:val="Table Grid"/>
    <w:basedOn w:val="TableNormal"/>
    <w:uiPriority w:val="39"/>
    <w:rsid w:val="00AB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B1C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B1C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AB1C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47390"/>
  </w:style>
  <w:style w:type="character" w:customStyle="1" w:styleId="apple-converted-space">
    <w:name w:val="apple-converted-space"/>
    <w:basedOn w:val="DefaultParagraphFont"/>
    <w:rsid w:val="00547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rmoshe/Library/Containers/com.microsoft.Word/Data/Library/Application%20Support/Microsoft/Office/16.0/DTS/en-US%7b5AA6FD1F-9FB3-9F49-A056-14CB252DB658%7d/%7b61E1812F-B5C5-8D4E-931C-E761C7407B0D%7dtf1000208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520CCB-098D-B544-BCD3-BC4229C56D7D}" type="doc">
      <dgm:prSet loTypeId="urn:microsoft.com/office/officeart/2005/8/layout/orgChart1" loCatId="" qsTypeId="urn:microsoft.com/office/officeart/2005/8/quickstyle/simple3" qsCatId="simple" csTypeId="urn:microsoft.com/office/officeart/2005/8/colors/accent4_5" csCatId="accent4" phldr="1"/>
      <dgm:spPr/>
      <dgm:t>
        <a:bodyPr/>
        <a:lstStyle/>
        <a:p>
          <a:endParaRPr lang="en-US"/>
        </a:p>
      </dgm:t>
    </dgm:pt>
    <dgm:pt modelId="{8403CEB2-DF7B-814F-A5D9-C9D30A07EDC3}">
      <dgm:prSet phldrT="[Text]"/>
      <dgm:spPr/>
      <dgm:t>
        <a:bodyPr/>
        <a:lstStyle/>
        <a:p>
          <a:r>
            <a:rPr lang="he-IL"/>
            <a:t>הפרוייקט מבוסס על תבנית  </a:t>
          </a:r>
          <a:br>
            <a:rPr lang="en-US"/>
          </a:br>
          <a:r>
            <a:rPr lang="en-US"/>
            <a:t>MVC</a:t>
          </a:r>
          <a:br>
            <a:rPr lang="en-US"/>
          </a:br>
          <a:r>
            <a:rPr lang="en-US"/>
            <a:t>Model-View-Controller</a:t>
          </a:r>
        </a:p>
      </dgm:t>
    </dgm:pt>
    <dgm:pt modelId="{F62B95AB-8134-304E-8084-2F57550D8C54}" type="parTrans" cxnId="{4A167661-8252-B74B-869A-35A97AFDF3D4}">
      <dgm:prSet/>
      <dgm:spPr/>
      <dgm:t>
        <a:bodyPr/>
        <a:lstStyle/>
        <a:p>
          <a:endParaRPr lang="en-US"/>
        </a:p>
      </dgm:t>
    </dgm:pt>
    <dgm:pt modelId="{89097633-9483-534C-B61A-D38E041445F0}" type="sibTrans" cxnId="{4A167661-8252-B74B-869A-35A97AFDF3D4}">
      <dgm:prSet/>
      <dgm:spPr/>
      <dgm:t>
        <a:bodyPr/>
        <a:lstStyle/>
        <a:p>
          <a:endParaRPr lang="en-US"/>
        </a:p>
      </dgm:t>
    </dgm:pt>
    <dgm:pt modelId="{B1C8038C-ED4D-2C44-BB08-B1D0B5540A75}">
      <dgm:prSet phldrT="[Text]"/>
      <dgm:spPr/>
      <dgm:t>
        <a:bodyPr/>
        <a:lstStyle/>
        <a:p>
          <a:r>
            <a:rPr lang="en-US"/>
            <a:t>Model</a:t>
          </a:r>
          <a:br>
            <a:rPr lang="en-US"/>
          </a:br>
          <a:r>
            <a:rPr lang="he-IL"/>
            <a:t>יוסבר בעמוד הבא</a:t>
          </a:r>
          <a:endParaRPr lang="en-US"/>
        </a:p>
      </dgm:t>
    </dgm:pt>
    <dgm:pt modelId="{4C334CC4-D381-694F-B923-C3B1DDAEE450}" type="parTrans" cxnId="{83DFA60F-D76F-6F4F-AE24-017422B09DCD}">
      <dgm:prSet/>
      <dgm:spPr/>
      <dgm:t>
        <a:bodyPr/>
        <a:lstStyle/>
        <a:p>
          <a:endParaRPr lang="en-US"/>
        </a:p>
      </dgm:t>
    </dgm:pt>
    <dgm:pt modelId="{34F56B28-2678-B844-832C-DE2A885CD267}" type="sibTrans" cxnId="{83DFA60F-D76F-6F4F-AE24-017422B09DCD}">
      <dgm:prSet/>
      <dgm:spPr/>
      <dgm:t>
        <a:bodyPr/>
        <a:lstStyle/>
        <a:p>
          <a:endParaRPr lang="en-US"/>
        </a:p>
      </dgm:t>
    </dgm:pt>
    <dgm:pt modelId="{17E5F672-8DA8-F447-B8B3-5737210397B6}">
      <dgm:prSet phldrT="[Text]"/>
      <dgm:spPr/>
      <dgm:t>
        <a:bodyPr/>
        <a:lstStyle/>
        <a:p>
          <a:r>
            <a:rPr lang="en-US"/>
            <a:t>Controller </a:t>
          </a:r>
          <a:br>
            <a:rPr lang="en-US"/>
          </a:br>
          <a:r>
            <a:rPr lang="he-IL"/>
            <a:t>המקשר בין מהתצוגה שנראית למשתמש ובין הפעולות הלוגיות של התוכנית באמצעות האזנה לתצוגה ובמקביל למודל.</a:t>
          </a:r>
          <a:endParaRPr lang="en-US"/>
        </a:p>
      </dgm:t>
    </dgm:pt>
    <dgm:pt modelId="{BBC1F01E-81BD-834D-B79B-D15A827E3C87}" type="parTrans" cxnId="{B5C0EB21-C992-4E46-94E9-6F439829B194}">
      <dgm:prSet/>
      <dgm:spPr/>
      <dgm:t>
        <a:bodyPr/>
        <a:lstStyle/>
        <a:p>
          <a:endParaRPr lang="en-US"/>
        </a:p>
      </dgm:t>
    </dgm:pt>
    <dgm:pt modelId="{50EB9D30-B98B-E242-960B-1BDC3F6E5B7E}" type="sibTrans" cxnId="{B5C0EB21-C992-4E46-94E9-6F439829B194}">
      <dgm:prSet/>
      <dgm:spPr/>
      <dgm:t>
        <a:bodyPr/>
        <a:lstStyle/>
        <a:p>
          <a:endParaRPr lang="en-US"/>
        </a:p>
      </dgm:t>
    </dgm:pt>
    <dgm:pt modelId="{C2E88EE5-5250-F141-ADB9-0B677E663006}">
      <dgm:prSet phldrT="[Text]"/>
      <dgm:spPr/>
      <dgm:t>
        <a:bodyPr/>
        <a:lstStyle/>
        <a:p>
          <a:r>
            <a:rPr lang="en-US"/>
            <a:t>View </a:t>
          </a:r>
          <a:br>
            <a:rPr lang="en-US"/>
          </a:br>
          <a:r>
            <a:rPr lang="he-IL"/>
            <a:t>תצוגת המשתמש </a:t>
          </a:r>
          <a:endParaRPr lang="en-US"/>
        </a:p>
      </dgm:t>
    </dgm:pt>
    <dgm:pt modelId="{408BEF12-7443-9F4E-B56F-FDE064099531}" type="parTrans" cxnId="{C7289E4B-D995-564F-AAF9-105757B70368}">
      <dgm:prSet/>
      <dgm:spPr/>
      <dgm:t>
        <a:bodyPr/>
        <a:lstStyle/>
        <a:p>
          <a:endParaRPr lang="en-US"/>
        </a:p>
      </dgm:t>
    </dgm:pt>
    <dgm:pt modelId="{B5A99DC9-E23E-4845-A4C0-7D925B7EE840}" type="sibTrans" cxnId="{C7289E4B-D995-564F-AAF9-105757B70368}">
      <dgm:prSet/>
      <dgm:spPr/>
      <dgm:t>
        <a:bodyPr/>
        <a:lstStyle/>
        <a:p>
          <a:endParaRPr lang="en-US"/>
        </a:p>
      </dgm:t>
    </dgm:pt>
    <dgm:pt modelId="{6ED1DA87-F37F-2F4B-9E35-210ABA805C90}" type="pres">
      <dgm:prSet presAssocID="{45520CCB-098D-B544-BCD3-BC4229C56D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F64E55D-F14A-FF42-8E34-D8CB1F2D50AC}" type="pres">
      <dgm:prSet presAssocID="{8403CEB2-DF7B-814F-A5D9-C9D30A07EDC3}" presName="hierRoot1" presStyleCnt="0">
        <dgm:presLayoutVars>
          <dgm:hierBranch val="init"/>
        </dgm:presLayoutVars>
      </dgm:prSet>
      <dgm:spPr/>
    </dgm:pt>
    <dgm:pt modelId="{3CF57F7E-8616-DE47-9AB8-3CA59E60B961}" type="pres">
      <dgm:prSet presAssocID="{8403CEB2-DF7B-814F-A5D9-C9D30A07EDC3}" presName="rootComposite1" presStyleCnt="0"/>
      <dgm:spPr/>
    </dgm:pt>
    <dgm:pt modelId="{7E9A6DD9-9933-5647-A133-2B3BC53B7448}" type="pres">
      <dgm:prSet presAssocID="{8403CEB2-DF7B-814F-A5D9-C9D30A07EDC3}" presName="rootText1" presStyleLbl="node0" presStyleIdx="0" presStyleCnt="1">
        <dgm:presLayoutVars>
          <dgm:chPref val="3"/>
        </dgm:presLayoutVars>
      </dgm:prSet>
      <dgm:spPr/>
    </dgm:pt>
    <dgm:pt modelId="{1B99C145-E950-5049-B41A-E314B3F791BB}" type="pres">
      <dgm:prSet presAssocID="{8403CEB2-DF7B-814F-A5D9-C9D30A07EDC3}" presName="rootConnector1" presStyleLbl="node1" presStyleIdx="0" presStyleCnt="0"/>
      <dgm:spPr/>
    </dgm:pt>
    <dgm:pt modelId="{12BB1672-0BE8-1C40-8F8A-1BBB8C7FE538}" type="pres">
      <dgm:prSet presAssocID="{8403CEB2-DF7B-814F-A5D9-C9D30A07EDC3}" presName="hierChild2" presStyleCnt="0"/>
      <dgm:spPr/>
    </dgm:pt>
    <dgm:pt modelId="{CA57CB45-D473-8B42-8C54-B1F9A475B74F}" type="pres">
      <dgm:prSet presAssocID="{4C334CC4-D381-694F-B923-C3B1DDAEE450}" presName="Name37" presStyleLbl="parChTrans1D2" presStyleIdx="0" presStyleCnt="3"/>
      <dgm:spPr/>
    </dgm:pt>
    <dgm:pt modelId="{7EFD477C-848F-9246-A1DE-789610A7A3CB}" type="pres">
      <dgm:prSet presAssocID="{B1C8038C-ED4D-2C44-BB08-B1D0B5540A75}" presName="hierRoot2" presStyleCnt="0">
        <dgm:presLayoutVars>
          <dgm:hierBranch val="init"/>
        </dgm:presLayoutVars>
      </dgm:prSet>
      <dgm:spPr/>
    </dgm:pt>
    <dgm:pt modelId="{B630B191-47C9-2E4C-8138-E7CD8F384A70}" type="pres">
      <dgm:prSet presAssocID="{B1C8038C-ED4D-2C44-BB08-B1D0B5540A75}" presName="rootComposite" presStyleCnt="0"/>
      <dgm:spPr/>
    </dgm:pt>
    <dgm:pt modelId="{49A84C23-5DF3-FD41-88EE-FED0F192B0D0}" type="pres">
      <dgm:prSet presAssocID="{B1C8038C-ED4D-2C44-BB08-B1D0B5540A75}" presName="rootText" presStyleLbl="node2" presStyleIdx="0" presStyleCnt="3">
        <dgm:presLayoutVars>
          <dgm:chPref val="3"/>
        </dgm:presLayoutVars>
      </dgm:prSet>
      <dgm:spPr/>
    </dgm:pt>
    <dgm:pt modelId="{BE003DD9-1D98-9F4D-A4D2-D0972805232E}" type="pres">
      <dgm:prSet presAssocID="{B1C8038C-ED4D-2C44-BB08-B1D0B5540A75}" presName="rootConnector" presStyleLbl="node2" presStyleIdx="0" presStyleCnt="3"/>
      <dgm:spPr/>
    </dgm:pt>
    <dgm:pt modelId="{F32B1D1C-9D5C-F644-AD51-86B05CE29699}" type="pres">
      <dgm:prSet presAssocID="{B1C8038C-ED4D-2C44-BB08-B1D0B5540A75}" presName="hierChild4" presStyleCnt="0"/>
      <dgm:spPr/>
    </dgm:pt>
    <dgm:pt modelId="{F79A29BE-AEBE-9145-8E74-C6F0BE3AEDB8}" type="pres">
      <dgm:prSet presAssocID="{B1C8038C-ED4D-2C44-BB08-B1D0B5540A75}" presName="hierChild5" presStyleCnt="0"/>
      <dgm:spPr/>
    </dgm:pt>
    <dgm:pt modelId="{3C4F71FB-67DA-4C48-A50B-012AF3AA3F89}" type="pres">
      <dgm:prSet presAssocID="{BBC1F01E-81BD-834D-B79B-D15A827E3C87}" presName="Name37" presStyleLbl="parChTrans1D2" presStyleIdx="1" presStyleCnt="3"/>
      <dgm:spPr/>
    </dgm:pt>
    <dgm:pt modelId="{11D735CA-94B0-8A45-B8F0-369A9E28B5A8}" type="pres">
      <dgm:prSet presAssocID="{17E5F672-8DA8-F447-B8B3-5737210397B6}" presName="hierRoot2" presStyleCnt="0">
        <dgm:presLayoutVars>
          <dgm:hierBranch val="init"/>
        </dgm:presLayoutVars>
      </dgm:prSet>
      <dgm:spPr/>
    </dgm:pt>
    <dgm:pt modelId="{0CC88460-7615-4446-9559-457A75A15B61}" type="pres">
      <dgm:prSet presAssocID="{17E5F672-8DA8-F447-B8B3-5737210397B6}" presName="rootComposite" presStyleCnt="0"/>
      <dgm:spPr/>
    </dgm:pt>
    <dgm:pt modelId="{D7324152-4F6D-BD41-A9D7-AFF5B575F794}" type="pres">
      <dgm:prSet presAssocID="{17E5F672-8DA8-F447-B8B3-5737210397B6}" presName="rootText" presStyleLbl="node2" presStyleIdx="1" presStyleCnt="3" custScaleX="112277" custScaleY="179796">
        <dgm:presLayoutVars>
          <dgm:chPref val="3"/>
        </dgm:presLayoutVars>
      </dgm:prSet>
      <dgm:spPr/>
    </dgm:pt>
    <dgm:pt modelId="{496899D9-79AE-914A-BF90-F15B473F86D3}" type="pres">
      <dgm:prSet presAssocID="{17E5F672-8DA8-F447-B8B3-5737210397B6}" presName="rootConnector" presStyleLbl="node2" presStyleIdx="1" presStyleCnt="3"/>
      <dgm:spPr/>
    </dgm:pt>
    <dgm:pt modelId="{98819856-B8BC-A74A-8D5A-12EC1F661BE2}" type="pres">
      <dgm:prSet presAssocID="{17E5F672-8DA8-F447-B8B3-5737210397B6}" presName="hierChild4" presStyleCnt="0"/>
      <dgm:spPr/>
    </dgm:pt>
    <dgm:pt modelId="{04C2FFBB-D0CB-6F4C-A154-A93E3D892E52}" type="pres">
      <dgm:prSet presAssocID="{17E5F672-8DA8-F447-B8B3-5737210397B6}" presName="hierChild5" presStyleCnt="0"/>
      <dgm:spPr/>
    </dgm:pt>
    <dgm:pt modelId="{663106A3-C488-684E-A355-25C7810E2953}" type="pres">
      <dgm:prSet presAssocID="{408BEF12-7443-9F4E-B56F-FDE064099531}" presName="Name37" presStyleLbl="parChTrans1D2" presStyleIdx="2" presStyleCnt="3"/>
      <dgm:spPr/>
    </dgm:pt>
    <dgm:pt modelId="{0987B461-9949-1D4E-B9D2-A13B58D1798C}" type="pres">
      <dgm:prSet presAssocID="{C2E88EE5-5250-F141-ADB9-0B677E663006}" presName="hierRoot2" presStyleCnt="0">
        <dgm:presLayoutVars>
          <dgm:hierBranch val="init"/>
        </dgm:presLayoutVars>
      </dgm:prSet>
      <dgm:spPr/>
    </dgm:pt>
    <dgm:pt modelId="{C19F1CCA-8A40-0E42-AE10-76EDFC84B0CC}" type="pres">
      <dgm:prSet presAssocID="{C2E88EE5-5250-F141-ADB9-0B677E663006}" presName="rootComposite" presStyleCnt="0"/>
      <dgm:spPr/>
    </dgm:pt>
    <dgm:pt modelId="{0981EEA3-43D0-CF4A-86A4-BE78A8B4DBE5}" type="pres">
      <dgm:prSet presAssocID="{C2E88EE5-5250-F141-ADB9-0B677E663006}" presName="rootText" presStyleLbl="node2" presStyleIdx="2" presStyleCnt="3">
        <dgm:presLayoutVars>
          <dgm:chPref val="3"/>
        </dgm:presLayoutVars>
      </dgm:prSet>
      <dgm:spPr/>
    </dgm:pt>
    <dgm:pt modelId="{1A1CDA09-53E4-8F45-B8D5-067B9AF282E1}" type="pres">
      <dgm:prSet presAssocID="{C2E88EE5-5250-F141-ADB9-0B677E663006}" presName="rootConnector" presStyleLbl="node2" presStyleIdx="2" presStyleCnt="3"/>
      <dgm:spPr/>
    </dgm:pt>
    <dgm:pt modelId="{1F8A4DDC-20B9-354B-8190-73D1C63B4B30}" type="pres">
      <dgm:prSet presAssocID="{C2E88EE5-5250-F141-ADB9-0B677E663006}" presName="hierChild4" presStyleCnt="0"/>
      <dgm:spPr/>
    </dgm:pt>
    <dgm:pt modelId="{BBB78FB8-2546-E840-A97B-1305AACD3064}" type="pres">
      <dgm:prSet presAssocID="{C2E88EE5-5250-F141-ADB9-0B677E663006}" presName="hierChild5" presStyleCnt="0"/>
      <dgm:spPr/>
    </dgm:pt>
    <dgm:pt modelId="{D860416E-09CC-8649-AE1A-BC8F732C4C23}" type="pres">
      <dgm:prSet presAssocID="{8403CEB2-DF7B-814F-A5D9-C9D30A07EDC3}" presName="hierChild3" presStyleCnt="0"/>
      <dgm:spPr/>
    </dgm:pt>
  </dgm:ptLst>
  <dgm:cxnLst>
    <dgm:cxn modelId="{3FF90D03-25F5-6346-8A2A-B6F2A57BBCE3}" type="presOf" srcId="{B1C8038C-ED4D-2C44-BB08-B1D0B5540A75}" destId="{49A84C23-5DF3-FD41-88EE-FED0F192B0D0}" srcOrd="0" destOrd="0" presId="urn:microsoft.com/office/officeart/2005/8/layout/orgChart1"/>
    <dgm:cxn modelId="{D9277503-ABDA-8A4A-9DA4-F404C203C288}" type="presOf" srcId="{408BEF12-7443-9F4E-B56F-FDE064099531}" destId="{663106A3-C488-684E-A355-25C7810E2953}" srcOrd="0" destOrd="0" presId="urn:microsoft.com/office/officeart/2005/8/layout/orgChart1"/>
    <dgm:cxn modelId="{83DFA60F-D76F-6F4F-AE24-017422B09DCD}" srcId="{8403CEB2-DF7B-814F-A5D9-C9D30A07EDC3}" destId="{B1C8038C-ED4D-2C44-BB08-B1D0B5540A75}" srcOrd="0" destOrd="0" parTransId="{4C334CC4-D381-694F-B923-C3B1DDAEE450}" sibTransId="{34F56B28-2678-B844-832C-DE2A885CD267}"/>
    <dgm:cxn modelId="{B5C0EB21-C992-4E46-94E9-6F439829B194}" srcId="{8403CEB2-DF7B-814F-A5D9-C9D30A07EDC3}" destId="{17E5F672-8DA8-F447-B8B3-5737210397B6}" srcOrd="1" destOrd="0" parTransId="{BBC1F01E-81BD-834D-B79B-D15A827E3C87}" sibTransId="{50EB9D30-B98B-E242-960B-1BDC3F6E5B7E}"/>
    <dgm:cxn modelId="{33C52446-3F75-F743-B27E-050AC9A27907}" type="presOf" srcId="{8403CEB2-DF7B-814F-A5D9-C9D30A07EDC3}" destId="{7E9A6DD9-9933-5647-A133-2B3BC53B7448}" srcOrd="0" destOrd="0" presId="urn:microsoft.com/office/officeart/2005/8/layout/orgChart1"/>
    <dgm:cxn modelId="{83160848-967E-2F4A-8772-F4106CC8BC12}" type="presOf" srcId="{B1C8038C-ED4D-2C44-BB08-B1D0B5540A75}" destId="{BE003DD9-1D98-9F4D-A4D2-D0972805232E}" srcOrd="1" destOrd="0" presId="urn:microsoft.com/office/officeart/2005/8/layout/orgChart1"/>
    <dgm:cxn modelId="{C7289E4B-D995-564F-AAF9-105757B70368}" srcId="{8403CEB2-DF7B-814F-A5D9-C9D30A07EDC3}" destId="{C2E88EE5-5250-F141-ADB9-0B677E663006}" srcOrd="2" destOrd="0" parTransId="{408BEF12-7443-9F4E-B56F-FDE064099531}" sibTransId="{B5A99DC9-E23E-4845-A4C0-7D925B7EE840}"/>
    <dgm:cxn modelId="{4A167661-8252-B74B-869A-35A97AFDF3D4}" srcId="{45520CCB-098D-B544-BCD3-BC4229C56D7D}" destId="{8403CEB2-DF7B-814F-A5D9-C9D30A07EDC3}" srcOrd="0" destOrd="0" parTransId="{F62B95AB-8134-304E-8084-2F57550D8C54}" sibTransId="{89097633-9483-534C-B61A-D38E041445F0}"/>
    <dgm:cxn modelId="{DF232262-DECC-D243-8E29-0D4091D25CD2}" type="presOf" srcId="{C2E88EE5-5250-F141-ADB9-0B677E663006}" destId="{0981EEA3-43D0-CF4A-86A4-BE78A8B4DBE5}" srcOrd="0" destOrd="0" presId="urn:microsoft.com/office/officeart/2005/8/layout/orgChart1"/>
    <dgm:cxn modelId="{B6E1AF66-C039-FC47-AB2A-53B0C49EDEB0}" type="presOf" srcId="{BBC1F01E-81BD-834D-B79B-D15A827E3C87}" destId="{3C4F71FB-67DA-4C48-A50B-012AF3AA3F89}" srcOrd="0" destOrd="0" presId="urn:microsoft.com/office/officeart/2005/8/layout/orgChart1"/>
    <dgm:cxn modelId="{9F907584-8A0E-9949-9227-111399000741}" type="presOf" srcId="{8403CEB2-DF7B-814F-A5D9-C9D30A07EDC3}" destId="{1B99C145-E950-5049-B41A-E314B3F791BB}" srcOrd="1" destOrd="0" presId="urn:microsoft.com/office/officeart/2005/8/layout/orgChart1"/>
    <dgm:cxn modelId="{6967EB8F-2B54-D94F-BFB8-C69563982849}" type="presOf" srcId="{17E5F672-8DA8-F447-B8B3-5737210397B6}" destId="{D7324152-4F6D-BD41-A9D7-AFF5B575F794}" srcOrd="0" destOrd="0" presId="urn:microsoft.com/office/officeart/2005/8/layout/orgChart1"/>
    <dgm:cxn modelId="{90D6DCA8-6EED-3842-A3AC-D61791AED337}" type="presOf" srcId="{4C334CC4-D381-694F-B923-C3B1DDAEE450}" destId="{CA57CB45-D473-8B42-8C54-B1F9A475B74F}" srcOrd="0" destOrd="0" presId="urn:microsoft.com/office/officeart/2005/8/layout/orgChart1"/>
    <dgm:cxn modelId="{DBD84FB8-7150-D047-BA2A-5DBE6810F753}" type="presOf" srcId="{17E5F672-8DA8-F447-B8B3-5737210397B6}" destId="{496899D9-79AE-914A-BF90-F15B473F86D3}" srcOrd="1" destOrd="0" presId="urn:microsoft.com/office/officeart/2005/8/layout/orgChart1"/>
    <dgm:cxn modelId="{DED996C9-4D14-234F-8C9F-D8088C240681}" type="presOf" srcId="{C2E88EE5-5250-F141-ADB9-0B677E663006}" destId="{1A1CDA09-53E4-8F45-B8D5-067B9AF282E1}" srcOrd="1" destOrd="0" presId="urn:microsoft.com/office/officeart/2005/8/layout/orgChart1"/>
    <dgm:cxn modelId="{CFF63CE2-34E4-A048-A026-102CC0FA9985}" type="presOf" srcId="{45520CCB-098D-B544-BCD3-BC4229C56D7D}" destId="{6ED1DA87-F37F-2F4B-9E35-210ABA805C90}" srcOrd="0" destOrd="0" presId="urn:microsoft.com/office/officeart/2005/8/layout/orgChart1"/>
    <dgm:cxn modelId="{22732F37-E9E1-DC4F-A12C-BD990012935D}" type="presParOf" srcId="{6ED1DA87-F37F-2F4B-9E35-210ABA805C90}" destId="{DF64E55D-F14A-FF42-8E34-D8CB1F2D50AC}" srcOrd="0" destOrd="0" presId="urn:microsoft.com/office/officeart/2005/8/layout/orgChart1"/>
    <dgm:cxn modelId="{2311E119-DA5B-A340-AA9B-958DF53C99D7}" type="presParOf" srcId="{DF64E55D-F14A-FF42-8E34-D8CB1F2D50AC}" destId="{3CF57F7E-8616-DE47-9AB8-3CA59E60B961}" srcOrd="0" destOrd="0" presId="urn:microsoft.com/office/officeart/2005/8/layout/orgChart1"/>
    <dgm:cxn modelId="{3D238009-9F1E-5040-8D4D-8D06E753B95B}" type="presParOf" srcId="{3CF57F7E-8616-DE47-9AB8-3CA59E60B961}" destId="{7E9A6DD9-9933-5647-A133-2B3BC53B7448}" srcOrd="0" destOrd="0" presId="urn:microsoft.com/office/officeart/2005/8/layout/orgChart1"/>
    <dgm:cxn modelId="{319A85BF-5B83-3746-BE48-9F70CE60BA25}" type="presParOf" srcId="{3CF57F7E-8616-DE47-9AB8-3CA59E60B961}" destId="{1B99C145-E950-5049-B41A-E314B3F791BB}" srcOrd="1" destOrd="0" presId="urn:microsoft.com/office/officeart/2005/8/layout/orgChart1"/>
    <dgm:cxn modelId="{92B1CEB8-2BCB-C548-A11C-FE67760F4206}" type="presParOf" srcId="{DF64E55D-F14A-FF42-8E34-D8CB1F2D50AC}" destId="{12BB1672-0BE8-1C40-8F8A-1BBB8C7FE538}" srcOrd="1" destOrd="0" presId="urn:microsoft.com/office/officeart/2005/8/layout/orgChart1"/>
    <dgm:cxn modelId="{B8C713AA-940E-0740-B9CA-39B33CCCAEEE}" type="presParOf" srcId="{12BB1672-0BE8-1C40-8F8A-1BBB8C7FE538}" destId="{CA57CB45-D473-8B42-8C54-B1F9A475B74F}" srcOrd="0" destOrd="0" presId="urn:microsoft.com/office/officeart/2005/8/layout/orgChart1"/>
    <dgm:cxn modelId="{D597C3CD-414B-464A-B373-E5FA06E44C45}" type="presParOf" srcId="{12BB1672-0BE8-1C40-8F8A-1BBB8C7FE538}" destId="{7EFD477C-848F-9246-A1DE-789610A7A3CB}" srcOrd="1" destOrd="0" presId="urn:microsoft.com/office/officeart/2005/8/layout/orgChart1"/>
    <dgm:cxn modelId="{6782B632-2851-E147-A5AF-AE9DDDB290CC}" type="presParOf" srcId="{7EFD477C-848F-9246-A1DE-789610A7A3CB}" destId="{B630B191-47C9-2E4C-8138-E7CD8F384A70}" srcOrd="0" destOrd="0" presId="urn:microsoft.com/office/officeart/2005/8/layout/orgChart1"/>
    <dgm:cxn modelId="{4B442A2B-3E1A-954A-BF34-A1B00ED92170}" type="presParOf" srcId="{B630B191-47C9-2E4C-8138-E7CD8F384A70}" destId="{49A84C23-5DF3-FD41-88EE-FED0F192B0D0}" srcOrd="0" destOrd="0" presId="urn:microsoft.com/office/officeart/2005/8/layout/orgChart1"/>
    <dgm:cxn modelId="{9037708D-35C1-3745-BA75-89EBCDC92432}" type="presParOf" srcId="{B630B191-47C9-2E4C-8138-E7CD8F384A70}" destId="{BE003DD9-1D98-9F4D-A4D2-D0972805232E}" srcOrd="1" destOrd="0" presId="urn:microsoft.com/office/officeart/2005/8/layout/orgChart1"/>
    <dgm:cxn modelId="{40F6E46D-70B3-E24A-96A3-4F62D7E6F4BD}" type="presParOf" srcId="{7EFD477C-848F-9246-A1DE-789610A7A3CB}" destId="{F32B1D1C-9D5C-F644-AD51-86B05CE29699}" srcOrd="1" destOrd="0" presId="urn:microsoft.com/office/officeart/2005/8/layout/orgChart1"/>
    <dgm:cxn modelId="{195332CD-84D0-C143-813F-53FDB7DAF9E3}" type="presParOf" srcId="{7EFD477C-848F-9246-A1DE-789610A7A3CB}" destId="{F79A29BE-AEBE-9145-8E74-C6F0BE3AEDB8}" srcOrd="2" destOrd="0" presId="urn:microsoft.com/office/officeart/2005/8/layout/orgChart1"/>
    <dgm:cxn modelId="{EFC4D1B2-6609-6648-9E4D-B3D6F25E5FC2}" type="presParOf" srcId="{12BB1672-0BE8-1C40-8F8A-1BBB8C7FE538}" destId="{3C4F71FB-67DA-4C48-A50B-012AF3AA3F89}" srcOrd="2" destOrd="0" presId="urn:microsoft.com/office/officeart/2005/8/layout/orgChart1"/>
    <dgm:cxn modelId="{8C69F9CB-9EC8-554E-845B-8ED9D574C358}" type="presParOf" srcId="{12BB1672-0BE8-1C40-8F8A-1BBB8C7FE538}" destId="{11D735CA-94B0-8A45-B8F0-369A9E28B5A8}" srcOrd="3" destOrd="0" presId="urn:microsoft.com/office/officeart/2005/8/layout/orgChart1"/>
    <dgm:cxn modelId="{A97CA100-B499-B942-BADB-A7A93B0F26C9}" type="presParOf" srcId="{11D735CA-94B0-8A45-B8F0-369A9E28B5A8}" destId="{0CC88460-7615-4446-9559-457A75A15B61}" srcOrd="0" destOrd="0" presId="urn:microsoft.com/office/officeart/2005/8/layout/orgChart1"/>
    <dgm:cxn modelId="{54549B75-B3D4-1F46-857C-60061A1B78C8}" type="presParOf" srcId="{0CC88460-7615-4446-9559-457A75A15B61}" destId="{D7324152-4F6D-BD41-A9D7-AFF5B575F794}" srcOrd="0" destOrd="0" presId="urn:microsoft.com/office/officeart/2005/8/layout/orgChart1"/>
    <dgm:cxn modelId="{ABBEB66D-AA6D-6D46-AC3E-17C182BD5C48}" type="presParOf" srcId="{0CC88460-7615-4446-9559-457A75A15B61}" destId="{496899D9-79AE-914A-BF90-F15B473F86D3}" srcOrd="1" destOrd="0" presId="urn:microsoft.com/office/officeart/2005/8/layout/orgChart1"/>
    <dgm:cxn modelId="{BE049C4A-7536-5B4D-8731-567AA2F51759}" type="presParOf" srcId="{11D735CA-94B0-8A45-B8F0-369A9E28B5A8}" destId="{98819856-B8BC-A74A-8D5A-12EC1F661BE2}" srcOrd="1" destOrd="0" presId="urn:microsoft.com/office/officeart/2005/8/layout/orgChart1"/>
    <dgm:cxn modelId="{77AFC352-46F3-F84A-B478-51E842AD2CD7}" type="presParOf" srcId="{11D735CA-94B0-8A45-B8F0-369A9E28B5A8}" destId="{04C2FFBB-D0CB-6F4C-A154-A93E3D892E52}" srcOrd="2" destOrd="0" presId="urn:microsoft.com/office/officeart/2005/8/layout/orgChart1"/>
    <dgm:cxn modelId="{BAB15DD3-6293-7344-8949-FEAA1AC7B9B1}" type="presParOf" srcId="{12BB1672-0BE8-1C40-8F8A-1BBB8C7FE538}" destId="{663106A3-C488-684E-A355-25C7810E2953}" srcOrd="4" destOrd="0" presId="urn:microsoft.com/office/officeart/2005/8/layout/orgChart1"/>
    <dgm:cxn modelId="{20EB3A6C-0069-D547-A53D-688ED4B434AB}" type="presParOf" srcId="{12BB1672-0BE8-1C40-8F8A-1BBB8C7FE538}" destId="{0987B461-9949-1D4E-B9D2-A13B58D1798C}" srcOrd="5" destOrd="0" presId="urn:microsoft.com/office/officeart/2005/8/layout/orgChart1"/>
    <dgm:cxn modelId="{AC473F4E-9864-D44D-A4A3-87A3E9CED406}" type="presParOf" srcId="{0987B461-9949-1D4E-B9D2-A13B58D1798C}" destId="{C19F1CCA-8A40-0E42-AE10-76EDFC84B0CC}" srcOrd="0" destOrd="0" presId="urn:microsoft.com/office/officeart/2005/8/layout/orgChart1"/>
    <dgm:cxn modelId="{7C748935-284D-B148-B10A-97090B0D1AC5}" type="presParOf" srcId="{C19F1CCA-8A40-0E42-AE10-76EDFC84B0CC}" destId="{0981EEA3-43D0-CF4A-86A4-BE78A8B4DBE5}" srcOrd="0" destOrd="0" presId="urn:microsoft.com/office/officeart/2005/8/layout/orgChart1"/>
    <dgm:cxn modelId="{E9C58A56-F849-BF40-9C7D-E894781B9872}" type="presParOf" srcId="{C19F1CCA-8A40-0E42-AE10-76EDFC84B0CC}" destId="{1A1CDA09-53E4-8F45-B8D5-067B9AF282E1}" srcOrd="1" destOrd="0" presId="urn:microsoft.com/office/officeart/2005/8/layout/orgChart1"/>
    <dgm:cxn modelId="{5DD18F24-12BB-CB47-B5CA-F793182FF93C}" type="presParOf" srcId="{0987B461-9949-1D4E-B9D2-A13B58D1798C}" destId="{1F8A4DDC-20B9-354B-8190-73D1C63B4B30}" srcOrd="1" destOrd="0" presId="urn:microsoft.com/office/officeart/2005/8/layout/orgChart1"/>
    <dgm:cxn modelId="{E1682DEA-BD9B-9C46-A08A-7DCA0E8F863F}" type="presParOf" srcId="{0987B461-9949-1D4E-B9D2-A13B58D1798C}" destId="{BBB78FB8-2546-E840-A97B-1305AACD3064}" srcOrd="2" destOrd="0" presId="urn:microsoft.com/office/officeart/2005/8/layout/orgChart1"/>
    <dgm:cxn modelId="{56F2D69C-3009-8E4B-BFA6-90160BC7FC57}" type="presParOf" srcId="{DF64E55D-F14A-FF42-8E34-D8CB1F2D50AC}" destId="{D860416E-09CC-8649-AE1A-BC8F732C4C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3106A3-C488-684E-A355-25C7810E2953}">
      <dsp:nvSpPr>
        <dsp:cNvPr id="0" name=""/>
        <dsp:cNvSpPr/>
      </dsp:nvSpPr>
      <dsp:spPr>
        <a:xfrm>
          <a:off x="2743200" y="1129133"/>
          <a:ext cx="1966919" cy="324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42"/>
              </a:lnTo>
              <a:lnTo>
                <a:pt x="1966919" y="162442"/>
              </a:lnTo>
              <a:lnTo>
                <a:pt x="1966919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F71FB-67DA-4C48-A50B-012AF3AA3F89}">
      <dsp:nvSpPr>
        <dsp:cNvPr id="0" name=""/>
        <dsp:cNvSpPr/>
      </dsp:nvSpPr>
      <dsp:spPr>
        <a:xfrm>
          <a:off x="2697480" y="1129133"/>
          <a:ext cx="91440" cy="324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7CB45-D473-8B42-8C54-B1F9A475B74F}">
      <dsp:nvSpPr>
        <dsp:cNvPr id="0" name=""/>
        <dsp:cNvSpPr/>
      </dsp:nvSpPr>
      <dsp:spPr>
        <a:xfrm>
          <a:off x="776280" y="1129133"/>
          <a:ext cx="1966919" cy="324884"/>
        </a:xfrm>
        <a:custGeom>
          <a:avLst/>
          <a:gdLst/>
          <a:ahLst/>
          <a:cxnLst/>
          <a:rect l="0" t="0" r="0" b="0"/>
          <a:pathLst>
            <a:path>
              <a:moveTo>
                <a:pt x="1966919" y="0"/>
              </a:moveTo>
              <a:lnTo>
                <a:pt x="1966919" y="162442"/>
              </a:lnTo>
              <a:lnTo>
                <a:pt x="0" y="162442"/>
              </a:lnTo>
              <a:lnTo>
                <a:pt x="0" y="324884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A6DD9-9933-5647-A133-2B3BC53B7448}">
      <dsp:nvSpPr>
        <dsp:cNvPr id="0" name=""/>
        <dsp:cNvSpPr/>
      </dsp:nvSpPr>
      <dsp:spPr>
        <a:xfrm>
          <a:off x="1969665" y="355598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200" kern="1200"/>
            <a:t>הפרוייקט מבוסס על תבנית  </a:t>
          </a:r>
          <a:br>
            <a:rPr lang="en-US" sz="1200" kern="1200"/>
          </a:br>
          <a:r>
            <a:rPr lang="en-US" sz="1200" kern="1200"/>
            <a:t>MVC</a:t>
          </a:r>
          <a:br>
            <a:rPr lang="en-US" sz="1200" kern="1200"/>
          </a:br>
          <a:r>
            <a:rPr lang="en-US" sz="1200" kern="1200"/>
            <a:t>Model-View-Controller</a:t>
          </a:r>
        </a:p>
      </dsp:txBody>
      <dsp:txXfrm>
        <a:off x="1969665" y="355598"/>
        <a:ext cx="1547068" cy="773534"/>
      </dsp:txXfrm>
    </dsp:sp>
    <dsp:sp modelId="{49A84C23-5DF3-FD41-88EE-FED0F192B0D0}">
      <dsp:nvSpPr>
        <dsp:cNvPr id="0" name=""/>
        <dsp:cNvSpPr/>
      </dsp:nvSpPr>
      <dsp:spPr>
        <a:xfrm>
          <a:off x="2746" y="1454017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</a:t>
          </a:r>
          <a:br>
            <a:rPr lang="en-US" sz="1200" kern="1200"/>
          </a:br>
          <a:r>
            <a:rPr lang="he-IL" sz="1200" kern="1200"/>
            <a:t>יוסבר בעמוד הבא</a:t>
          </a:r>
          <a:endParaRPr lang="en-US" sz="1200" kern="1200"/>
        </a:p>
      </dsp:txBody>
      <dsp:txXfrm>
        <a:off x="2746" y="1454017"/>
        <a:ext cx="1547068" cy="773534"/>
      </dsp:txXfrm>
    </dsp:sp>
    <dsp:sp modelId="{D7324152-4F6D-BD41-A9D7-AFF5B575F794}">
      <dsp:nvSpPr>
        <dsp:cNvPr id="0" name=""/>
        <dsp:cNvSpPr/>
      </dsp:nvSpPr>
      <dsp:spPr>
        <a:xfrm>
          <a:off x="1874699" y="1454017"/>
          <a:ext cx="1737001" cy="1390783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Controller </a:t>
          </a:r>
          <a:br>
            <a:rPr lang="en-US" sz="1200" kern="1200"/>
          </a:br>
          <a:r>
            <a:rPr lang="he-IL" sz="1200" kern="1200"/>
            <a:t>המקשר בין מהתצוגה שנראית למשתמש ובין הפעולות הלוגיות של התוכנית באמצעות האזנה לתצוגה ובמקביל למודל.</a:t>
          </a:r>
          <a:endParaRPr lang="en-US" sz="1200" kern="1200"/>
        </a:p>
      </dsp:txBody>
      <dsp:txXfrm>
        <a:off x="1874699" y="1454017"/>
        <a:ext cx="1737001" cy="1390783"/>
      </dsp:txXfrm>
    </dsp:sp>
    <dsp:sp modelId="{0981EEA3-43D0-CF4A-86A4-BE78A8B4DBE5}">
      <dsp:nvSpPr>
        <dsp:cNvPr id="0" name=""/>
        <dsp:cNvSpPr/>
      </dsp:nvSpPr>
      <dsp:spPr>
        <a:xfrm>
          <a:off x="3936585" y="1454017"/>
          <a:ext cx="1547068" cy="773534"/>
        </a:xfrm>
        <a:prstGeom prst="rect">
          <a:avLst/>
        </a:prstGeom>
        <a:gradFill rotWithShape="0">
          <a:gsLst>
            <a:gs pos="0">
              <a:schemeClr val="accent4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 </a:t>
          </a:r>
          <a:br>
            <a:rPr lang="en-US" sz="1200" kern="1200"/>
          </a:br>
          <a:r>
            <a:rPr lang="he-IL" sz="1200" kern="1200"/>
            <a:t>תצוגת המשתמש </a:t>
          </a:r>
          <a:endParaRPr lang="en-US" sz="1200" kern="1200"/>
        </a:p>
      </dsp:txBody>
      <dsp:txXfrm>
        <a:off x="3936585" y="1454017"/>
        <a:ext cx="1547068" cy="7735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75F105-D55A-CB4A-9A97-EEC8FB75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{61E1812F-B5C5-8D4E-931C-E761C7407B0D}tf10002082.dotx</Template>
  <TotalTime>56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 Moshe</cp:lastModifiedBy>
  <cp:revision>15</cp:revision>
  <dcterms:created xsi:type="dcterms:W3CDTF">2021-07-28T13:12:00Z</dcterms:created>
  <dcterms:modified xsi:type="dcterms:W3CDTF">2021-07-28T14:23:00Z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